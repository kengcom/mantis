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insideH w:val="single" w:sz="48" w:space="0" w:color="FFFFFF" w:themeColor="background1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00"/>
      </w:tblGrid>
      <w:tr w:rsidR="002A0F03" w14:paraId="5E279948" w14:textId="77777777">
        <w:tc>
          <w:tcPr>
            <w:tcW w:w="10800" w:type="dxa"/>
            <w:vAlign w:val="center"/>
          </w:tcPr>
          <w:tbl>
            <w:tblPr>
              <w:tblW w:w="5000" w:type="pct"/>
              <w:tblBorders>
                <w:insideH w:val="single" w:sz="48" w:space="0" w:color="FFFFFF" w:themeColor="background1"/>
                <w:insideV w:val="single" w:sz="48" w:space="0" w:color="FFFFFF" w:themeColor="background1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400"/>
              <w:gridCol w:w="5400"/>
            </w:tblGrid>
            <w:tr w:rsidR="002A0F03" w14:paraId="359722F5" w14:textId="77777777">
              <w:trPr>
                <w:trHeight w:hRule="exact" w:val="4320"/>
              </w:trPr>
              <w:tc>
                <w:tcPr>
                  <w:tcW w:w="2500" w:type="pct"/>
                  <w:shd w:val="clear" w:color="auto" w:fill="663366" w:themeFill="accent1"/>
                  <w:vAlign w:val="center"/>
                </w:tcPr>
                <w:p w14:paraId="16C706A0" w14:textId="77777777" w:rsidR="002A0F03" w:rsidRDefault="001872A9" w:rsidP="001872A9">
                  <w:pPr>
                    <w:pStyle w:val="Title"/>
                  </w:pPr>
                  <w:r>
                    <w:t>Manual</w:t>
                  </w:r>
                </w:p>
              </w:tc>
              <w:tc>
                <w:tcPr>
                  <w:tcW w:w="2500" w:type="pct"/>
                </w:tcPr>
                <w:p w14:paraId="6C55E09F" w14:textId="11ED98BA" w:rsidR="002A0F03" w:rsidRDefault="007E5ED8">
                  <w:r>
                    <w:rPr>
                      <w:noProof/>
                    </w:rPr>
                    <w:drawing>
                      <wp:inline distT="0" distB="0" distL="0" distR="0" wp14:anchorId="6308CE44" wp14:editId="19E139C4">
                        <wp:extent cx="3213735" cy="2702161"/>
                        <wp:effectExtent l="0" t="0" r="12065" b="0"/>
                        <wp:docPr id="2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download.png"/>
                                <pic:cNvPicPr/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2853" cy="2718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A0F03" w14:paraId="7EA41965" w14:textId="77777777">
              <w:trPr>
                <w:trHeight w:hRule="exact" w:val="4320"/>
              </w:trPr>
              <w:tc>
                <w:tcPr>
                  <w:tcW w:w="2500" w:type="pct"/>
                </w:tcPr>
                <w:p w14:paraId="0224D9C3" w14:textId="77777777" w:rsidR="002A0F03" w:rsidRDefault="001872A9">
                  <w:r>
                    <w:rPr>
                      <w:noProof/>
                    </w:rPr>
                    <w:drawing>
                      <wp:inline distT="0" distB="0" distL="0" distR="0" wp14:anchorId="74E3785F" wp14:editId="558DD4B7">
                        <wp:extent cx="3390900" cy="2669540"/>
                        <wp:effectExtent l="0" t="0" r="12700" b="0"/>
                        <wp:docPr id="5" name="Pictur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iso_shipping_container_by_viper9x.jpg"/>
                                <pic:cNvPicPr/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90900" cy="26695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500" w:type="pct"/>
                </w:tcPr>
                <w:p w14:paraId="5AC2CFA0" w14:textId="77777777" w:rsidR="002A0F03" w:rsidRDefault="001872A9">
                  <w:r>
                    <w:rPr>
                      <w:noProof/>
                    </w:rPr>
                    <w:drawing>
                      <wp:inline distT="0" distB="0" distL="0" distR="0" wp14:anchorId="3D26423A" wp14:editId="7FC78B6D">
                        <wp:extent cx="3390900" cy="2669540"/>
                        <wp:effectExtent l="0" t="0" r="12700" b="0"/>
                        <wp:docPr id="9" name="Picture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" name="3_container_ship.jpg"/>
                                <pic:cNvPicPr/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90900" cy="26695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86F3A97" w14:textId="77777777" w:rsidR="002A0F03" w:rsidRDefault="002A0F03"/>
        </w:tc>
      </w:tr>
      <w:tr w:rsidR="002A0F03" w14:paraId="79EF1707" w14:textId="77777777">
        <w:trPr>
          <w:trHeight w:hRule="exact" w:val="5400"/>
        </w:trPr>
        <w:tc>
          <w:tcPr>
            <w:tcW w:w="10800" w:type="dxa"/>
            <w:shd w:val="clear" w:color="auto" w:fill="666699" w:themeFill="accent3"/>
            <w:vAlign w:val="center"/>
          </w:tcPr>
          <w:p w14:paraId="303044AF" w14:textId="02E0CAB4" w:rsidR="002A0F03" w:rsidRDefault="00113FD6">
            <w:pPr>
              <w:pStyle w:val="Subtitle"/>
              <w:rPr>
                <w:cs/>
                <w:lang w:bidi="th-TH"/>
              </w:rPr>
            </w:pPr>
            <w:r>
              <w:t>Setup Docker Host (Ubuntu 16.04)</w:t>
            </w:r>
          </w:p>
          <w:p w14:paraId="46C7CC22" w14:textId="703543B4" w:rsidR="002A0F03" w:rsidRDefault="002A0F03" w:rsidP="00D467C6">
            <w:pPr>
              <w:pStyle w:val="BlockText"/>
              <w:ind w:left="0"/>
            </w:pPr>
          </w:p>
        </w:tc>
      </w:tr>
    </w:tbl>
    <w:p w14:paraId="64537036" w14:textId="77777777" w:rsidR="002A0F03" w:rsidRDefault="00154351">
      <w:r>
        <w:br w:type="page"/>
      </w:r>
    </w:p>
    <w:p w14:paraId="7E7EC27B" w14:textId="02446172" w:rsidR="002A0F03" w:rsidRDefault="005C7F6E" w:rsidP="003F01B3">
      <w:pPr>
        <w:pStyle w:val="Heading1"/>
      </w:pPr>
      <w:r>
        <w:lastRenderedPageBreak/>
        <w:t>Prerequisite</w:t>
      </w:r>
    </w:p>
    <w:tbl>
      <w:tblPr>
        <w:tblStyle w:val="ListTable1Light"/>
        <w:tblW w:w="0" w:type="auto"/>
        <w:tblLook w:val="04A0" w:firstRow="1" w:lastRow="0" w:firstColumn="1" w:lastColumn="0" w:noHBand="0" w:noVBand="1"/>
      </w:tblPr>
      <w:tblGrid>
        <w:gridCol w:w="562"/>
        <w:gridCol w:w="4846"/>
        <w:gridCol w:w="2691"/>
        <w:gridCol w:w="2691"/>
      </w:tblGrid>
      <w:tr w:rsidR="00412505" w14:paraId="666BFEEC" w14:textId="77777777" w:rsidTr="004125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42C9AA8" w14:textId="05F329A2" w:rsidR="00412505" w:rsidRDefault="00412505" w:rsidP="00412505">
            <w:pPr>
              <w:jc w:val="center"/>
            </w:pPr>
            <w:r>
              <w:t>No</w:t>
            </w:r>
          </w:p>
        </w:tc>
        <w:tc>
          <w:tcPr>
            <w:tcW w:w="4846" w:type="dxa"/>
          </w:tcPr>
          <w:p w14:paraId="2E35F294" w14:textId="5C90D6C9" w:rsidR="00412505" w:rsidRDefault="00412505" w:rsidP="0041250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691" w:type="dxa"/>
          </w:tcPr>
          <w:p w14:paraId="66A7DF8B" w14:textId="20C5C24B" w:rsidR="00412505" w:rsidRDefault="00412505" w:rsidP="0041250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Specification</w:t>
            </w:r>
          </w:p>
        </w:tc>
        <w:tc>
          <w:tcPr>
            <w:tcW w:w="2691" w:type="dxa"/>
          </w:tcPr>
          <w:p w14:paraId="5137D826" w14:textId="5DBB8120" w:rsidR="00412505" w:rsidRDefault="00412505" w:rsidP="0041250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Remark</w:t>
            </w:r>
          </w:p>
        </w:tc>
      </w:tr>
      <w:tr w:rsidR="00412505" w14:paraId="100409A8" w14:textId="77777777" w:rsidTr="004125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81F8AC2" w14:textId="7D558635" w:rsidR="00412505" w:rsidRDefault="00412505">
            <w:r>
              <w:t>1</w:t>
            </w:r>
          </w:p>
        </w:tc>
        <w:tc>
          <w:tcPr>
            <w:tcW w:w="4846" w:type="dxa"/>
          </w:tcPr>
          <w:p w14:paraId="4D1B2B50" w14:textId="550A9A6F" w:rsidR="00412505" w:rsidRDefault="004125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OS Version</w:t>
            </w:r>
          </w:p>
        </w:tc>
        <w:tc>
          <w:tcPr>
            <w:tcW w:w="2691" w:type="dxa"/>
          </w:tcPr>
          <w:p w14:paraId="2659790D" w14:textId="12D385D8" w:rsidR="00412505" w:rsidRDefault="004125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Ubuntu 16.04</w:t>
            </w:r>
          </w:p>
        </w:tc>
        <w:tc>
          <w:tcPr>
            <w:tcW w:w="2691" w:type="dxa"/>
          </w:tcPr>
          <w:p w14:paraId="5185AB28" w14:textId="77777777" w:rsidR="00412505" w:rsidRDefault="004125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12505" w14:paraId="4FABBF2D" w14:textId="77777777" w:rsidTr="004125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8C66052" w14:textId="0AD1F01A" w:rsidR="00412505" w:rsidRDefault="00412505">
            <w:r>
              <w:t>2</w:t>
            </w:r>
          </w:p>
        </w:tc>
        <w:tc>
          <w:tcPr>
            <w:tcW w:w="4846" w:type="dxa"/>
          </w:tcPr>
          <w:p w14:paraId="6D6A1B27" w14:textId="32F4C540" w:rsidR="00412505" w:rsidRDefault="004125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vCPU </w:t>
            </w:r>
          </w:p>
        </w:tc>
        <w:tc>
          <w:tcPr>
            <w:tcW w:w="2691" w:type="dxa"/>
          </w:tcPr>
          <w:p w14:paraId="1AA0A0A1" w14:textId="733FFDBE" w:rsidR="00412505" w:rsidRDefault="004125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 Units</w:t>
            </w:r>
          </w:p>
        </w:tc>
        <w:tc>
          <w:tcPr>
            <w:tcW w:w="2691" w:type="dxa"/>
          </w:tcPr>
          <w:p w14:paraId="1F3F04E6" w14:textId="77777777" w:rsidR="00412505" w:rsidRDefault="004125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12505" w14:paraId="1B6EBEB1" w14:textId="77777777" w:rsidTr="004125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AE4099D" w14:textId="02965536" w:rsidR="00412505" w:rsidRDefault="00412505">
            <w:r>
              <w:t>3</w:t>
            </w:r>
          </w:p>
        </w:tc>
        <w:tc>
          <w:tcPr>
            <w:tcW w:w="4846" w:type="dxa"/>
          </w:tcPr>
          <w:p w14:paraId="7951B3CF" w14:textId="5C4FA1FA" w:rsidR="00412505" w:rsidRDefault="004125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Memory</w:t>
            </w:r>
          </w:p>
        </w:tc>
        <w:tc>
          <w:tcPr>
            <w:tcW w:w="2691" w:type="dxa"/>
          </w:tcPr>
          <w:p w14:paraId="4E6BFBFE" w14:textId="7605D7D9" w:rsidR="00412505" w:rsidRDefault="004125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GB or Upper</w:t>
            </w:r>
          </w:p>
        </w:tc>
        <w:tc>
          <w:tcPr>
            <w:tcW w:w="2691" w:type="dxa"/>
          </w:tcPr>
          <w:p w14:paraId="1FAF196A" w14:textId="77777777" w:rsidR="00412505" w:rsidRDefault="004125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12505" w14:paraId="09C17228" w14:textId="77777777" w:rsidTr="004125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223983A" w14:textId="5D4530FC" w:rsidR="00412505" w:rsidRDefault="00412505">
            <w:r>
              <w:t>4</w:t>
            </w:r>
          </w:p>
        </w:tc>
        <w:tc>
          <w:tcPr>
            <w:tcW w:w="4846" w:type="dxa"/>
          </w:tcPr>
          <w:p w14:paraId="2A939667" w14:textId="42752630" w:rsidR="00412505" w:rsidRDefault="004125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Disk</w:t>
            </w:r>
          </w:p>
        </w:tc>
        <w:tc>
          <w:tcPr>
            <w:tcW w:w="2691" w:type="dxa"/>
          </w:tcPr>
          <w:p w14:paraId="7AFDC323" w14:textId="77777777" w:rsidR="00412505" w:rsidRDefault="004125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691" w:type="dxa"/>
          </w:tcPr>
          <w:p w14:paraId="7433FEC3" w14:textId="77777777" w:rsidR="00412505" w:rsidRDefault="004125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BE7EE51" w14:textId="39F0897D" w:rsidR="00481AE1" w:rsidRDefault="00481AE1">
      <w:pPr>
        <w:rPr>
          <w:rFonts w:asciiTheme="majorHAnsi" w:eastAsiaTheme="majorEastAsia" w:hAnsiTheme="majorHAnsi" w:cstheme="majorBidi"/>
          <w:color w:val="4C264C" w:themeColor="accent1" w:themeShade="BF"/>
          <w:sz w:val="24"/>
          <w:szCs w:val="26"/>
        </w:rPr>
      </w:pPr>
      <w:r>
        <w:br w:type="page"/>
      </w:r>
    </w:p>
    <w:p w14:paraId="5BD75527" w14:textId="77777777" w:rsidR="00724B88" w:rsidRDefault="00724B88" w:rsidP="00CB3C7C">
      <w:pPr>
        <w:pStyle w:val="Heading2"/>
      </w:pPr>
    </w:p>
    <w:p w14:paraId="3BAE9AE7" w14:textId="6F861069" w:rsidR="00724B88" w:rsidRDefault="00412505" w:rsidP="00724B88">
      <w:pPr>
        <w:pStyle w:val="Heading1"/>
      </w:pPr>
      <w:r>
        <w:t>Setup Ubuntu Step-by-Step</w:t>
      </w:r>
    </w:p>
    <w:p w14:paraId="2C6BBA58" w14:textId="2651C3B3" w:rsidR="000D495D" w:rsidRDefault="00412505" w:rsidP="00CB3C7C">
      <w:pPr>
        <w:pStyle w:val="ListParagraph"/>
        <w:numPr>
          <w:ilvl w:val="0"/>
          <w:numId w:val="1"/>
        </w:numPr>
      </w:pPr>
      <w:r>
        <w:t>Insert ISO for start setup with “English</w:t>
      </w:r>
      <w:r w:rsidR="003E06AA">
        <w:t xml:space="preserve"> Language” </w:t>
      </w:r>
      <w:r w:rsidR="00D2390C">
        <w:t xml:space="preserve">and continue </w:t>
      </w:r>
      <w:r w:rsidR="00E43008">
        <w:t>(First Time: Initial disk on 15 GB)</w:t>
      </w:r>
    </w:p>
    <w:p w14:paraId="77965470" w14:textId="7E1301CF" w:rsidR="00BA7E49" w:rsidRDefault="00D2390C" w:rsidP="00FE686A">
      <w:pPr>
        <w:ind w:left="360"/>
      </w:pPr>
      <w:r w:rsidRPr="00D2390C">
        <w:rPr>
          <w:noProof/>
        </w:rPr>
        <w:drawing>
          <wp:inline distT="0" distB="0" distL="0" distR="0" wp14:anchorId="3C32AC2F" wp14:editId="4256078F">
            <wp:extent cx="4506566" cy="3376586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9566" cy="33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827B" w14:textId="472148AE" w:rsidR="00CB3C7C" w:rsidRDefault="00D2390C" w:rsidP="00CB3C7C">
      <w:pPr>
        <w:pStyle w:val="ListParagraph"/>
        <w:numPr>
          <w:ilvl w:val="0"/>
          <w:numId w:val="1"/>
        </w:numPr>
      </w:pPr>
      <w:r>
        <w:t>Select “Install Ubuntu Server” and continue</w:t>
      </w:r>
    </w:p>
    <w:p w14:paraId="688FBC39" w14:textId="13229617" w:rsidR="0019547C" w:rsidRDefault="00D2390C" w:rsidP="00D2390C">
      <w:pPr>
        <w:ind w:firstLine="360"/>
      </w:pPr>
      <w:r w:rsidRPr="00D2390C">
        <w:rPr>
          <w:noProof/>
        </w:rPr>
        <w:drawing>
          <wp:inline distT="0" distB="0" distL="0" distR="0" wp14:anchorId="5EE79B77" wp14:editId="3CCD6AA7">
            <wp:extent cx="4170376" cy="312778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2983" cy="314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1F23" w14:textId="16A68E25" w:rsidR="00FE686A" w:rsidRDefault="00417ED8" w:rsidP="00E601F6">
      <w:pPr>
        <w:pStyle w:val="ListParagraph"/>
        <w:numPr>
          <w:ilvl w:val="0"/>
          <w:numId w:val="1"/>
        </w:numPr>
      </w:pPr>
      <w:r>
        <w:lastRenderedPageBreak/>
        <w:t xml:space="preserve">Choose </w:t>
      </w:r>
      <w:r w:rsidR="00D2390C">
        <w:t>language to “English”</w:t>
      </w:r>
    </w:p>
    <w:p w14:paraId="07363F0F" w14:textId="024BCAEF" w:rsidR="00E601F6" w:rsidRDefault="00D2390C" w:rsidP="00D2390C">
      <w:pPr>
        <w:ind w:left="360"/>
      </w:pPr>
      <w:r w:rsidRPr="00D2390C">
        <w:rPr>
          <w:noProof/>
        </w:rPr>
        <w:drawing>
          <wp:inline distT="0" distB="0" distL="0" distR="0" wp14:anchorId="543D6175" wp14:editId="3A83EAE6">
            <wp:extent cx="4620866" cy="3459659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9704" cy="347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15B8" w14:textId="3E782428" w:rsidR="00E601F6" w:rsidRDefault="00E601F6" w:rsidP="00C42345">
      <w:pPr>
        <w:pStyle w:val="ListParagraph"/>
        <w:numPr>
          <w:ilvl w:val="0"/>
          <w:numId w:val="1"/>
        </w:numPr>
      </w:pPr>
      <w:r>
        <w:t xml:space="preserve">Select regional to </w:t>
      </w:r>
      <w:r w:rsidR="00D2390C">
        <w:t xml:space="preserve">“Other” </w:t>
      </w:r>
      <w:r w:rsidR="00D2390C">
        <w:sym w:font="Wingdings" w:char="F0E8"/>
      </w:r>
      <w:r w:rsidR="00D2390C">
        <w:t xml:space="preserve"> “Asia” </w:t>
      </w:r>
      <w:r w:rsidR="00D2390C">
        <w:sym w:font="Wingdings" w:char="F0E8"/>
      </w:r>
      <w:r w:rsidR="00D2390C">
        <w:t xml:space="preserve"> “Thailand”</w:t>
      </w:r>
    </w:p>
    <w:p w14:paraId="13A8F33E" w14:textId="6D176096" w:rsidR="00E601F6" w:rsidRDefault="00D2390C" w:rsidP="00E601F6">
      <w:pPr>
        <w:ind w:left="360"/>
      </w:pPr>
      <w:r w:rsidRPr="00D2390C">
        <w:rPr>
          <w:noProof/>
        </w:rPr>
        <w:drawing>
          <wp:inline distT="0" distB="0" distL="0" distR="0" wp14:anchorId="34E13D06" wp14:editId="508A84D7">
            <wp:extent cx="4620866" cy="3483192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4684" cy="35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6324" w14:textId="77777777" w:rsidR="00E601F6" w:rsidRDefault="00E601F6">
      <w:r>
        <w:br w:type="page"/>
      </w:r>
    </w:p>
    <w:p w14:paraId="5B8D4A4C" w14:textId="2A36724D" w:rsidR="00E601F6" w:rsidRDefault="00EE364E" w:rsidP="00C42345">
      <w:pPr>
        <w:pStyle w:val="ListParagraph"/>
        <w:numPr>
          <w:ilvl w:val="0"/>
          <w:numId w:val="1"/>
        </w:numPr>
      </w:pPr>
      <w:r>
        <w:lastRenderedPageBreak/>
        <w:t xml:space="preserve">Select </w:t>
      </w:r>
      <w:r w:rsidR="00D2390C">
        <w:t>locales to “United States”</w:t>
      </w:r>
    </w:p>
    <w:p w14:paraId="6E5CE806" w14:textId="2AFEE7C5" w:rsidR="00E601F6" w:rsidRDefault="00D2390C" w:rsidP="00E601F6">
      <w:pPr>
        <w:ind w:left="360"/>
      </w:pPr>
      <w:r w:rsidRPr="00D2390C">
        <w:rPr>
          <w:noProof/>
        </w:rPr>
        <w:drawing>
          <wp:inline distT="0" distB="0" distL="0" distR="0" wp14:anchorId="100E3701" wp14:editId="5C29B72D">
            <wp:extent cx="4277966" cy="318312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1951" cy="320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B5F8" w14:textId="77777777" w:rsidR="00541DDA" w:rsidRDefault="00541DDA">
      <w:r>
        <w:br w:type="page"/>
      </w:r>
    </w:p>
    <w:p w14:paraId="05CBB833" w14:textId="0CCE189B" w:rsidR="00D2390C" w:rsidRDefault="00D2390C" w:rsidP="00C42345">
      <w:pPr>
        <w:pStyle w:val="ListParagraph"/>
        <w:numPr>
          <w:ilvl w:val="0"/>
          <w:numId w:val="1"/>
        </w:numPr>
      </w:pPr>
      <w:r>
        <w:lastRenderedPageBreak/>
        <w:t>Select detect keyboard to “No” and Configure the keyboard to “English (US”</w:t>
      </w:r>
    </w:p>
    <w:p w14:paraId="22F22235" w14:textId="2250E53F" w:rsidR="00D2390C" w:rsidRDefault="00D2390C" w:rsidP="00D2390C">
      <w:pPr>
        <w:ind w:left="360"/>
      </w:pPr>
      <w:r w:rsidRPr="00D2390C">
        <w:rPr>
          <w:noProof/>
        </w:rPr>
        <w:drawing>
          <wp:inline distT="0" distB="0" distL="0" distR="0" wp14:anchorId="147764A7" wp14:editId="54D1AACC">
            <wp:extent cx="4277966" cy="962542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8239" cy="97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43FB" w14:textId="426A69D4" w:rsidR="00D2390C" w:rsidRDefault="00D2390C" w:rsidP="00D2390C">
      <w:pPr>
        <w:ind w:left="360"/>
      </w:pPr>
      <w:r w:rsidRPr="00D2390C">
        <w:rPr>
          <w:noProof/>
        </w:rPr>
        <w:drawing>
          <wp:inline distT="0" distB="0" distL="0" distR="0" wp14:anchorId="076ACE46" wp14:editId="0746A0FC">
            <wp:extent cx="4277966" cy="3197780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777" cy="322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CB00" w14:textId="31A75A80" w:rsidR="00541DDA" w:rsidRDefault="00541DDA" w:rsidP="00D2390C">
      <w:pPr>
        <w:ind w:left="360"/>
      </w:pPr>
      <w:r w:rsidRPr="00541DDA">
        <w:rPr>
          <w:noProof/>
        </w:rPr>
        <w:drawing>
          <wp:inline distT="0" distB="0" distL="0" distR="0" wp14:anchorId="7C47A581" wp14:editId="1A5DD8B9">
            <wp:extent cx="4277966" cy="320451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4573" cy="323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5860" w14:textId="77777777" w:rsidR="00E141A0" w:rsidRDefault="00E141A0">
      <w:r>
        <w:br w:type="page"/>
      </w:r>
    </w:p>
    <w:p w14:paraId="1D4FF086" w14:textId="224B98E6" w:rsidR="00541DDA" w:rsidRDefault="00541DDA" w:rsidP="00C42345">
      <w:pPr>
        <w:pStyle w:val="ListParagraph"/>
        <w:numPr>
          <w:ilvl w:val="0"/>
          <w:numId w:val="1"/>
        </w:numPr>
      </w:pPr>
      <w:r>
        <w:lastRenderedPageBreak/>
        <w:t>System will start to detect hardware for operate. Press “Cancel” when system try to detect DHCP for manual configure ip address</w:t>
      </w:r>
    </w:p>
    <w:p w14:paraId="4001D2C0" w14:textId="535790CC" w:rsidR="00541DDA" w:rsidRDefault="00541DDA" w:rsidP="00541DDA">
      <w:pPr>
        <w:ind w:left="360"/>
      </w:pPr>
      <w:r w:rsidRPr="00541DDA">
        <w:rPr>
          <w:noProof/>
        </w:rPr>
        <w:drawing>
          <wp:inline distT="0" distB="0" distL="0" distR="0" wp14:anchorId="615AB607" wp14:editId="3DFF6F3A">
            <wp:extent cx="4277966" cy="6401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0510" cy="64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C79E" w14:textId="1B64118F" w:rsidR="00541DDA" w:rsidRDefault="00541DDA" w:rsidP="00541DDA">
      <w:pPr>
        <w:ind w:left="360"/>
      </w:pPr>
      <w:r w:rsidRPr="00541DDA">
        <w:rPr>
          <w:noProof/>
        </w:rPr>
        <w:drawing>
          <wp:inline distT="0" distB="0" distL="0" distR="0" wp14:anchorId="41A42F3D" wp14:editId="5B338DCE">
            <wp:extent cx="4277966" cy="81756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8766" cy="82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26F1" w14:textId="612B3E27" w:rsidR="00E601F6" w:rsidRDefault="00EE364E" w:rsidP="00C42345">
      <w:pPr>
        <w:pStyle w:val="ListParagraph"/>
        <w:numPr>
          <w:ilvl w:val="0"/>
          <w:numId w:val="1"/>
        </w:numPr>
      </w:pPr>
      <w:r>
        <w:t>Setup machine detail as information below</w:t>
      </w:r>
    </w:p>
    <w:p w14:paraId="18BB793C" w14:textId="4C50D5CF" w:rsidR="00EE364E" w:rsidRDefault="00541DDA" w:rsidP="00EE364E">
      <w:pPr>
        <w:pStyle w:val="ListParagraph"/>
        <w:numPr>
          <w:ilvl w:val="1"/>
          <w:numId w:val="1"/>
        </w:numPr>
      </w:pPr>
      <w:r>
        <w:t>Hostname</w:t>
      </w:r>
      <w:r w:rsidR="00EE364E">
        <w:t>: dockerserve-dev-0001</w:t>
      </w:r>
    </w:p>
    <w:p w14:paraId="711B384B" w14:textId="3C4AB9E3" w:rsidR="00EE364E" w:rsidRDefault="00EE364E" w:rsidP="00EE364E">
      <w:pPr>
        <w:pStyle w:val="ListParagraph"/>
        <w:numPr>
          <w:ilvl w:val="1"/>
          <w:numId w:val="1"/>
        </w:numPr>
      </w:pPr>
      <w:r>
        <w:t>Pick a username: docker</w:t>
      </w:r>
    </w:p>
    <w:p w14:paraId="3D107AFB" w14:textId="43315E93" w:rsidR="00EE364E" w:rsidRDefault="00EE364E" w:rsidP="00EE364E">
      <w:pPr>
        <w:pStyle w:val="ListParagraph"/>
        <w:numPr>
          <w:ilvl w:val="1"/>
          <w:numId w:val="1"/>
        </w:numPr>
      </w:pPr>
      <w:r>
        <w:t xml:space="preserve">Choose a password: </w:t>
      </w:r>
      <w:r w:rsidR="009C66DF" w:rsidRPr="009C66DF">
        <w:t>Hen9Le@$n9</w:t>
      </w:r>
    </w:p>
    <w:p w14:paraId="55BABAE5" w14:textId="19BDEF4E" w:rsidR="00EE364E" w:rsidRDefault="00541DDA" w:rsidP="00EE364E">
      <w:pPr>
        <w:ind w:left="360"/>
      </w:pPr>
      <w:r w:rsidRPr="00541DDA">
        <w:rPr>
          <w:noProof/>
        </w:rPr>
        <w:drawing>
          <wp:inline distT="0" distB="0" distL="0" distR="0" wp14:anchorId="269245A6" wp14:editId="5486C1A0">
            <wp:extent cx="4277966" cy="1389547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7020" cy="140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896B" w14:textId="37268768" w:rsidR="00F61832" w:rsidRDefault="00541DDA" w:rsidP="00541DDA">
      <w:pPr>
        <w:ind w:firstLine="360"/>
      </w:pPr>
      <w:r w:rsidRPr="00541DDA">
        <w:rPr>
          <w:noProof/>
        </w:rPr>
        <w:drawing>
          <wp:inline distT="0" distB="0" distL="0" distR="0" wp14:anchorId="5C2570CE" wp14:editId="71AC7EFE">
            <wp:extent cx="4277966" cy="147391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2212" cy="149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BBE1" w14:textId="3798B51E" w:rsidR="00541DDA" w:rsidRDefault="00541DDA" w:rsidP="00541DDA">
      <w:pPr>
        <w:ind w:firstLine="360"/>
      </w:pPr>
      <w:r w:rsidRPr="00541DDA">
        <w:rPr>
          <w:noProof/>
        </w:rPr>
        <w:drawing>
          <wp:inline distT="0" distB="0" distL="0" distR="0" wp14:anchorId="78690DE5" wp14:editId="262972AF">
            <wp:extent cx="4277966" cy="120179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9593" cy="121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5C72" w14:textId="02E93644" w:rsidR="00541DDA" w:rsidRDefault="00541DDA" w:rsidP="00541DDA">
      <w:pPr>
        <w:ind w:firstLine="360"/>
      </w:pPr>
      <w:r w:rsidRPr="00541DDA">
        <w:rPr>
          <w:noProof/>
        </w:rPr>
        <w:lastRenderedPageBreak/>
        <w:drawing>
          <wp:inline distT="0" distB="0" distL="0" distR="0" wp14:anchorId="47D38600" wp14:editId="146F79E7">
            <wp:extent cx="4735166" cy="142800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2234" cy="143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1FF3" w14:textId="631AD055" w:rsidR="00541DDA" w:rsidRDefault="00541DDA" w:rsidP="00463F8A">
      <w:pPr>
        <w:ind w:firstLine="360"/>
      </w:pPr>
      <w:r w:rsidRPr="00541DDA">
        <w:rPr>
          <w:noProof/>
        </w:rPr>
        <w:drawing>
          <wp:inline distT="0" distB="0" distL="0" distR="0" wp14:anchorId="67FDE906" wp14:editId="6B2CE97C">
            <wp:extent cx="4735166" cy="1472724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2961" cy="147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9941" w14:textId="520CABDA" w:rsidR="00F61832" w:rsidRDefault="00463F8A" w:rsidP="00463F8A">
      <w:pPr>
        <w:pStyle w:val="ListParagraph"/>
        <w:numPr>
          <w:ilvl w:val="0"/>
          <w:numId w:val="1"/>
        </w:numPr>
      </w:pPr>
      <w:r>
        <w:t>Select “No” for encrypt your home directory</w:t>
      </w:r>
    </w:p>
    <w:p w14:paraId="2620C142" w14:textId="05EE805B" w:rsidR="00463F8A" w:rsidRDefault="00463F8A" w:rsidP="00463F8A">
      <w:pPr>
        <w:ind w:left="360"/>
      </w:pPr>
      <w:r w:rsidRPr="00463F8A">
        <w:rPr>
          <w:noProof/>
        </w:rPr>
        <w:drawing>
          <wp:inline distT="0" distB="0" distL="0" distR="0" wp14:anchorId="29BEE020" wp14:editId="2AEFA795">
            <wp:extent cx="4735166" cy="134645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1617" cy="135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B09F" w14:textId="353FEF6B" w:rsidR="00463F8A" w:rsidRDefault="00463F8A" w:rsidP="00C42345">
      <w:pPr>
        <w:pStyle w:val="ListParagraph"/>
        <w:numPr>
          <w:ilvl w:val="0"/>
          <w:numId w:val="1"/>
        </w:numPr>
      </w:pPr>
      <w:r>
        <w:t>System will continue setup</w:t>
      </w:r>
      <w:r w:rsidR="00C0159D">
        <w:t xml:space="preserve"> time. Accept for “Asia/Bangkok”</w:t>
      </w:r>
    </w:p>
    <w:p w14:paraId="562AAD98" w14:textId="20CC08F9" w:rsidR="00463F8A" w:rsidRDefault="00463F8A" w:rsidP="00463F8A">
      <w:pPr>
        <w:ind w:left="360"/>
      </w:pPr>
      <w:r w:rsidRPr="00463F8A">
        <w:rPr>
          <w:noProof/>
        </w:rPr>
        <w:drawing>
          <wp:inline distT="0" distB="0" distL="0" distR="0" wp14:anchorId="4E80F4A0" wp14:editId="53C92848">
            <wp:extent cx="4735166" cy="903628"/>
            <wp:effectExtent l="0" t="0" r="0" b="1079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5305" cy="92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10B7" w14:textId="6BBB1369" w:rsidR="00C0159D" w:rsidRDefault="00C0159D" w:rsidP="00463F8A">
      <w:pPr>
        <w:ind w:left="360"/>
      </w:pPr>
      <w:r w:rsidRPr="00C0159D">
        <w:rPr>
          <w:noProof/>
        </w:rPr>
        <w:drawing>
          <wp:inline distT="0" distB="0" distL="0" distR="0" wp14:anchorId="02E49D0F" wp14:editId="091FFFF2">
            <wp:extent cx="4735166" cy="1264903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0661" cy="12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88AB" w14:textId="23231662" w:rsidR="00E601F6" w:rsidRDefault="00C0159D" w:rsidP="00C0159D">
      <w:r>
        <w:br w:type="page"/>
      </w:r>
    </w:p>
    <w:p w14:paraId="14157F61" w14:textId="66AF735B" w:rsidR="009A57E8" w:rsidRDefault="00FE686A" w:rsidP="00C42345">
      <w:pPr>
        <w:pStyle w:val="ListParagraph"/>
        <w:numPr>
          <w:ilvl w:val="0"/>
          <w:numId w:val="1"/>
        </w:numPr>
      </w:pPr>
      <w:r>
        <w:lastRenderedPageBreak/>
        <w:t>Click create “New Partition Table” as detail below</w:t>
      </w:r>
    </w:p>
    <w:p w14:paraId="473012F3" w14:textId="77777777" w:rsidR="00FE686A" w:rsidRDefault="00FE686A" w:rsidP="00FE686A">
      <w:pPr>
        <w:pStyle w:val="ListParagraph"/>
      </w:pPr>
      <w:r>
        <w:t>/                        ==&gt; &lt;dockerserve--vg-v-root:15 GB&gt;</w:t>
      </w:r>
    </w:p>
    <w:p w14:paraId="1A53DB75" w14:textId="77777777" w:rsidR="00FE686A" w:rsidRDefault="00FE686A" w:rsidP="00FE686A">
      <w:pPr>
        <w:pStyle w:val="ListParagraph"/>
      </w:pPr>
      <w:r>
        <w:t>/home            ==&gt; &lt;dockerserve--vg-v-home:10 GB&gt;</w:t>
      </w:r>
    </w:p>
    <w:p w14:paraId="1E16CF8D" w14:textId="77777777" w:rsidR="00FE686A" w:rsidRDefault="00FE686A" w:rsidP="00FE686A">
      <w:pPr>
        <w:pStyle w:val="ListParagraph"/>
      </w:pPr>
      <w:r>
        <w:t>/var                  ==&gt; &lt;dockerserve--vg-v-var:35 GB&gt;</w:t>
      </w:r>
    </w:p>
    <w:p w14:paraId="6C2528F7" w14:textId="42625C4C" w:rsidR="00FE686A" w:rsidRDefault="00FE686A" w:rsidP="00FE686A">
      <w:pPr>
        <w:pStyle w:val="ListParagraph"/>
      </w:pPr>
      <w:r>
        <w:t>/tmp                ==&gt; &lt;dockerserve</w:t>
      </w:r>
      <w:r w:rsidR="00501DA5">
        <w:t>-</w:t>
      </w:r>
      <w:r>
        <w:t>-vg-v-tmp: 10 GB&gt;</w:t>
      </w:r>
    </w:p>
    <w:p w14:paraId="3227A5C3" w14:textId="3AD8753C" w:rsidR="00FE686A" w:rsidRDefault="00FE686A" w:rsidP="00FE686A">
      <w:pPr>
        <w:pStyle w:val="ListParagraph"/>
      </w:pPr>
      <w:r>
        <w:t>/var/log          ==&gt; &lt;dockerserve-</w:t>
      </w:r>
      <w:r w:rsidR="00501DA5">
        <w:t>-</w:t>
      </w:r>
      <w:r>
        <w:t>vg-v-var_log:10  GB&gt;</w:t>
      </w:r>
    </w:p>
    <w:p w14:paraId="6537DACB" w14:textId="123FF64C" w:rsidR="00501DA5" w:rsidRDefault="00501DA5" w:rsidP="00FE686A">
      <w:pPr>
        <w:pStyle w:val="ListParagraph"/>
      </w:pPr>
      <w:r>
        <w:t>/swap</w:t>
      </w:r>
      <w:r>
        <w:tab/>
        <w:t xml:space="preserve">        ==&gt; &lt;dockerserve--vg-v-swap: 5 GB&gt;</w:t>
      </w:r>
    </w:p>
    <w:p w14:paraId="543EE9B1" w14:textId="01A85F66" w:rsidR="00FE686A" w:rsidRDefault="00FE686A" w:rsidP="00FE686A">
      <w:pPr>
        <w:pStyle w:val="ListParagraph"/>
      </w:pPr>
    </w:p>
    <w:p w14:paraId="141E786C" w14:textId="504D00B6" w:rsidR="00C0159D" w:rsidRDefault="00C0159D" w:rsidP="006B0C5F">
      <w:pPr>
        <w:pStyle w:val="ListParagraph"/>
        <w:numPr>
          <w:ilvl w:val="1"/>
          <w:numId w:val="1"/>
        </w:numPr>
      </w:pPr>
      <w:r>
        <w:t>Select Manual for partition disks by LVM as step below</w:t>
      </w:r>
    </w:p>
    <w:p w14:paraId="6FFE75A6" w14:textId="05A06CFF" w:rsidR="00C0159D" w:rsidRDefault="00C0159D" w:rsidP="00C0159D">
      <w:pPr>
        <w:ind w:firstLine="720"/>
      </w:pPr>
      <w:r w:rsidRPr="00C0159D">
        <w:rPr>
          <w:noProof/>
        </w:rPr>
        <w:drawing>
          <wp:inline distT="0" distB="0" distL="0" distR="0" wp14:anchorId="76822E80" wp14:editId="24040AB2">
            <wp:extent cx="4394835" cy="175793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3" cy="177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D29A" w14:textId="56C87953" w:rsidR="00C0159D" w:rsidRDefault="00C0159D" w:rsidP="00C0159D">
      <w:pPr>
        <w:ind w:firstLine="720"/>
      </w:pPr>
      <w:r w:rsidRPr="00C0159D">
        <w:rPr>
          <w:noProof/>
        </w:rPr>
        <w:drawing>
          <wp:inline distT="0" distB="0" distL="0" distR="0" wp14:anchorId="63E34BBA" wp14:editId="3FA00483">
            <wp:extent cx="4394835" cy="1572781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2378" cy="158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F91D" w14:textId="1CACE701" w:rsidR="00C0159D" w:rsidRDefault="00C0159D" w:rsidP="00C0159D">
      <w:pPr>
        <w:ind w:firstLine="720"/>
      </w:pPr>
      <w:r w:rsidRPr="00C0159D">
        <w:rPr>
          <w:noProof/>
        </w:rPr>
        <w:drawing>
          <wp:inline distT="0" distB="0" distL="0" distR="0" wp14:anchorId="3026CA03" wp14:editId="3172C038">
            <wp:extent cx="4394835" cy="1192302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3315" cy="120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F113" w14:textId="13C7611D" w:rsidR="00C0159D" w:rsidRDefault="00C0159D" w:rsidP="00C0159D">
      <w:pPr>
        <w:ind w:firstLine="720"/>
      </w:pPr>
      <w:r w:rsidRPr="00C0159D">
        <w:rPr>
          <w:noProof/>
        </w:rPr>
        <w:lastRenderedPageBreak/>
        <w:drawing>
          <wp:inline distT="0" distB="0" distL="0" distR="0" wp14:anchorId="62E55E70" wp14:editId="12C6D3A9">
            <wp:extent cx="4394835" cy="1945528"/>
            <wp:effectExtent l="0" t="0" r="0" b="1079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8670" cy="195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A507" w14:textId="6863EFFD" w:rsidR="00C0159D" w:rsidRDefault="00C0159D" w:rsidP="00C0159D">
      <w:pPr>
        <w:ind w:firstLine="720"/>
      </w:pPr>
      <w:r w:rsidRPr="00C0159D">
        <w:rPr>
          <w:noProof/>
        </w:rPr>
        <w:drawing>
          <wp:inline distT="0" distB="0" distL="0" distR="0" wp14:anchorId="5CFAA489" wp14:editId="34607804">
            <wp:extent cx="4394835" cy="16126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5122" cy="162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E0BD" w14:textId="3F4E04FB" w:rsidR="00C0159D" w:rsidRDefault="00C0159D" w:rsidP="00C0159D">
      <w:pPr>
        <w:ind w:firstLine="720"/>
      </w:pPr>
    </w:p>
    <w:p w14:paraId="72FBF4AA" w14:textId="3B3B0E73" w:rsidR="006B0C5F" w:rsidRDefault="00C0159D" w:rsidP="00C0159D">
      <w:pPr>
        <w:pStyle w:val="ListParagraph"/>
        <w:numPr>
          <w:ilvl w:val="1"/>
          <w:numId w:val="1"/>
        </w:numPr>
      </w:pPr>
      <w:r>
        <w:t>Create</w:t>
      </w:r>
      <w:r w:rsidR="00CE5A0E">
        <w:t xml:space="preserve"> Physical Volume</w:t>
      </w:r>
      <w:r w:rsidR="0096013C">
        <w:t>s</w:t>
      </w:r>
      <w:r w:rsidR="00871CF1">
        <w:t xml:space="preserve"> (PV)</w:t>
      </w:r>
      <w:r>
        <w:t xml:space="preserve"> by step below</w:t>
      </w:r>
    </w:p>
    <w:p w14:paraId="73C024E5" w14:textId="2F21E10F" w:rsidR="00C0159D" w:rsidRDefault="00C048A9" w:rsidP="00C0159D">
      <w:pPr>
        <w:ind w:left="720"/>
      </w:pPr>
      <w:r w:rsidRPr="00C0159D">
        <w:rPr>
          <w:noProof/>
        </w:rPr>
        <w:drawing>
          <wp:inline distT="0" distB="0" distL="0" distR="0" wp14:anchorId="41C3C80D" wp14:editId="0EDE7F21">
            <wp:extent cx="2576318" cy="1971325"/>
            <wp:effectExtent l="0" t="0" r="0" b="1016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91139" cy="198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D7C1" w14:textId="0289C374" w:rsidR="00C048A9" w:rsidRDefault="00871CF1" w:rsidP="00C0159D">
      <w:pPr>
        <w:ind w:left="720"/>
      </w:pPr>
      <w:r w:rsidRPr="00871CF1">
        <w:rPr>
          <w:noProof/>
        </w:rPr>
        <w:drawing>
          <wp:inline distT="0" distB="0" distL="0" distR="0" wp14:anchorId="7A1BE45F" wp14:editId="204C583A">
            <wp:extent cx="2566035" cy="777651"/>
            <wp:effectExtent l="0" t="0" r="0" b="1016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23253" cy="79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EA44" w14:textId="3F402A3E" w:rsidR="00C048A9" w:rsidRDefault="00C048A9" w:rsidP="00C0159D">
      <w:pPr>
        <w:ind w:left="720"/>
      </w:pPr>
      <w:r w:rsidRPr="00C048A9">
        <w:rPr>
          <w:noProof/>
        </w:rPr>
        <w:drawing>
          <wp:inline distT="0" distB="0" distL="0" distR="0" wp14:anchorId="1BA161A5" wp14:editId="10626CE0">
            <wp:extent cx="2566035" cy="1087216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4175" cy="110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77C9" w14:textId="29E76A8D" w:rsidR="00871CF1" w:rsidRDefault="00871CF1" w:rsidP="00C0159D">
      <w:pPr>
        <w:ind w:left="720"/>
      </w:pPr>
      <w:r w:rsidRPr="00871CF1">
        <w:rPr>
          <w:noProof/>
        </w:rPr>
        <w:lastRenderedPageBreak/>
        <w:drawing>
          <wp:inline distT="0" distB="0" distL="0" distR="0" wp14:anchorId="2DEF616A" wp14:editId="66C1D92E">
            <wp:extent cx="2566035" cy="2081490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10043" cy="211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EEB3" w14:textId="3C9A91EB" w:rsidR="00C048A9" w:rsidRDefault="00C048A9" w:rsidP="00C0159D">
      <w:pPr>
        <w:ind w:left="720"/>
      </w:pPr>
    </w:p>
    <w:p w14:paraId="59A06C7F" w14:textId="77777777" w:rsidR="00C048A9" w:rsidRDefault="00C048A9" w:rsidP="00C0159D">
      <w:pPr>
        <w:ind w:left="720"/>
      </w:pPr>
    </w:p>
    <w:p w14:paraId="01ECC7F8" w14:textId="1331BEB5" w:rsidR="00C0159D" w:rsidRDefault="00871CF1" w:rsidP="00C0159D">
      <w:pPr>
        <w:pStyle w:val="ListParagraph"/>
        <w:numPr>
          <w:ilvl w:val="1"/>
          <w:numId w:val="1"/>
        </w:numPr>
      </w:pPr>
      <w:r>
        <w:t>Create Logical Volume for “dockerserve--vg-v-root”</w:t>
      </w:r>
    </w:p>
    <w:p w14:paraId="20B8E72D" w14:textId="02E4CD4E" w:rsidR="00871CF1" w:rsidRDefault="00871CF1" w:rsidP="00871CF1">
      <w:pPr>
        <w:ind w:left="720"/>
      </w:pPr>
      <w:r w:rsidRPr="00871CF1">
        <w:rPr>
          <w:noProof/>
        </w:rPr>
        <w:drawing>
          <wp:inline distT="0" distB="0" distL="0" distR="0" wp14:anchorId="1EA4CF7A" wp14:editId="1CA76BEB">
            <wp:extent cx="2566035" cy="2078900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4743" cy="210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3199" w14:textId="6CFF18A9" w:rsidR="00871CF1" w:rsidRDefault="00871CF1" w:rsidP="00871CF1">
      <w:pPr>
        <w:ind w:left="720"/>
      </w:pPr>
      <w:r w:rsidRPr="00871CF1">
        <w:rPr>
          <w:noProof/>
        </w:rPr>
        <w:drawing>
          <wp:inline distT="0" distB="0" distL="0" distR="0" wp14:anchorId="7FA27B54" wp14:editId="3DF57B77">
            <wp:extent cx="2566035" cy="64055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2010" cy="67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6447" w14:textId="0092358F" w:rsidR="00871CF1" w:rsidRDefault="00264930" w:rsidP="00871CF1">
      <w:pPr>
        <w:ind w:left="720"/>
      </w:pPr>
      <w:r w:rsidRPr="00264930">
        <w:rPr>
          <w:noProof/>
        </w:rPr>
        <w:drawing>
          <wp:inline distT="0" distB="0" distL="0" distR="0" wp14:anchorId="041D5491" wp14:editId="2181998B">
            <wp:extent cx="2566035" cy="760782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70848" cy="79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E2F6" w14:textId="5AACAC75" w:rsidR="00264930" w:rsidRDefault="00264930" w:rsidP="00871CF1">
      <w:pPr>
        <w:ind w:left="720"/>
      </w:pPr>
      <w:r w:rsidRPr="00264930">
        <w:rPr>
          <w:noProof/>
        </w:rPr>
        <w:drawing>
          <wp:inline distT="0" distB="0" distL="0" distR="0" wp14:anchorId="2D60F3A0" wp14:editId="456273BE">
            <wp:extent cx="2566035" cy="71492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55027" cy="7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89FD" w14:textId="77777777" w:rsidR="00264930" w:rsidRDefault="00264930">
      <w:r>
        <w:br w:type="page"/>
      </w:r>
    </w:p>
    <w:p w14:paraId="236D8C61" w14:textId="6C389526" w:rsidR="00871CF1" w:rsidRDefault="00264930" w:rsidP="00C0159D">
      <w:pPr>
        <w:pStyle w:val="ListParagraph"/>
        <w:numPr>
          <w:ilvl w:val="1"/>
          <w:numId w:val="1"/>
        </w:numPr>
      </w:pPr>
      <w:r>
        <w:lastRenderedPageBreak/>
        <w:t>Repeat step for create</w:t>
      </w:r>
      <w:r w:rsidR="00871CF1">
        <w:t xml:space="preserve"> Logical Volume for “dockerserve--vg-v-home”</w:t>
      </w:r>
    </w:p>
    <w:p w14:paraId="37287879" w14:textId="01403D53" w:rsidR="00264930" w:rsidRDefault="00264930" w:rsidP="00B33866">
      <w:pPr>
        <w:ind w:left="720"/>
      </w:pPr>
      <w:r w:rsidRPr="00264930">
        <w:rPr>
          <w:noProof/>
        </w:rPr>
        <w:drawing>
          <wp:inline distT="0" distB="0" distL="0" distR="0" wp14:anchorId="2E22F3B1" wp14:editId="7542B2DB">
            <wp:extent cx="2566035" cy="7441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70338" cy="77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866">
        <w:t xml:space="preserve"> </w:t>
      </w:r>
      <w:r w:rsidRPr="00264930">
        <w:rPr>
          <w:noProof/>
        </w:rPr>
        <w:drawing>
          <wp:inline distT="0" distB="0" distL="0" distR="0" wp14:anchorId="0EE677D9" wp14:editId="25BBF811">
            <wp:extent cx="2566035" cy="720866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6002" cy="7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FCA3" w14:textId="32E24924" w:rsidR="00C0159D" w:rsidRDefault="00264930" w:rsidP="00C0159D">
      <w:pPr>
        <w:pStyle w:val="ListParagraph"/>
        <w:numPr>
          <w:ilvl w:val="1"/>
          <w:numId w:val="1"/>
        </w:numPr>
      </w:pPr>
      <w:r>
        <w:t>Repeat step for create Logical Volume for “dockerserve--vg-v-var”</w:t>
      </w:r>
    </w:p>
    <w:p w14:paraId="4B759D55" w14:textId="1B1F6096" w:rsidR="00264930" w:rsidRDefault="00264930" w:rsidP="00B33866">
      <w:pPr>
        <w:ind w:firstLine="720"/>
      </w:pPr>
      <w:r w:rsidRPr="00264930">
        <w:rPr>
          <w:noProof/>
        </w:rPr>
        <w:drawing>
          <wp:inline distT="0" distB="0" distL="0" distR="0" wp14:anchorId="24243846" wp14:editId="6E811ACC">
            <wp:extent cx="2566035" cy="752704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15608" cy="76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866">
        <w:t xml:space="preserve"> </w:t>
      </w:r>
      <w:r w:rsidRPr="00264930">
        <w:rPr>
          <w:noProof/>
        </w:rPr>
        <w:drawing>
          <wp:inline distT="0" distB="0" distL="0" distR="0" wp14:anchorId="6C1550B3" wp14:editId="2A42459F">
            <wp:extent cx="2566035" cy="722767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4090" cy="73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9B95" w14:textId="4FFEE54B" w:rsidR="00C0159D" w:rsidRDefault="00264930" w:rsidP="00C0159D">
      <w:pPr>
        <w:pStyle w:val="ListParagraph"/>
        <w:numPr>
          <w:ilvl w:val="1"/>
          <w:numId w:val="1"/>
        </w:numPr>
      </w:pPr>
      <w:r>
        <w:t>Repeat step for create Logical Volume for “dockerserve--vg-v-tmp”</w:t>
      </w:r>
    </w:p>
    <w:p w14:paraId="5F3CFFCE" w14:textId="4536A42F" w:rsidR="00934B09" w:rsidRDefault="00934B09" w:rsidP="00B33866">
      <w:pPr>
        <w:ind w:left="720"/>
      </w:pPr>
      <w:r w:rsidRPr="00934B09">
        <w:rPr>
          <w:noProof/>
        </w:rPr>
        <w:drawing>
          <wp:inline distT="0" distB="0" distL="0" distR="0" wp14:anchorId="54DFDCF5" wp14:editId="295FE766">
            <wp:extent cx="2566035" cy="732508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4084" cy="75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866">
        <w:t xml:space="preserve"> </w:t>
      </w:r>
      <w:r w:rsidRPr="00934B09">
        <w:rPr>
          <w:noProof/>
        </w:rPr>
        <w:drawing>
          <wp:inline distT="0" distB="0" distL="0" distR="0" wp14:anchorId="1B5AEC1E" wp14:editId="602F8C32">
            <wp:extent cx="2566035" cy="71397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66035" cy="71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8FAB" w14:textId="48CA84B7" w:rsidR="00264930" w:rsidRDefault="00264930" w:rsidP="00C0159D">
      <w:pPr>
        <w:pStyle w:val="ListParagraph"/>
        <w:numPr>
          <w:ilvl w:val="1"/>
          <w:numId w:val="1"/>
        </w:numPr>
      </w:pPr>
      <w:r>
        <w:t>Repeat step for create Logical Volume for “dockerserve--vg-v-var_log”</w:t>
      </w:r>
    </w:p>
    <w:p w14:paraId="7375AFC5" w14:textId="7043AA51" w:rsidR="002226AD" w:rsidRDefault="0017010C" w:rsidP="00B33866">
      <w:pPr>
        <w:ind w:left="720"/>
      </w:pPr>
      <w:r w:rsidRPr="0017010C">
        <w:rPr>
          <w:noProof/>
        </w:rPr>
        <w:drawing>
          <wp:inline distT="0" distB="0" distL="0" distR="0" wp14:anchorId="56D88CBC" wp14:editId="54EE51AC">
            <wp:extent cx="2566035" cy="753892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2700" cy="76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866">
        <w:t xml:space="preserve"> </w:t>
      </w:r>
      <w:r w:rsidR="00B33866" w:rsidRPr="00B33866">
        <w:rPr>
          <w:noProof/>
        </w:rPr>
        <w:drawing>
          <wp:inline distT="0" distB="0" distL="0" distR="0" wp14:anchorId="4B91A84F" wp14:editId="78153907">
            <wp:extent cx="2566035" cy="714926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1689" cy="7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1D5B" w14:textId="77777777" w:rsidR="0017010C" w:rsidRDefault="0017010C" w:rsidP="00934B09">
      <w:pPr>
        <w:ind w:left="720"/>
      </w:pPr>
    </w:p>
    <w:p w14:paraId="78A72BEE" w14:textId="098C363F" w:rsidR="00501DA5" w:rsidRDefault="00501DA5" w:rsidP="00C0159D">
      <w:pPr>
        <w:pStyle w:val="ListParagraph"/>
        <w:numPr>
          <w:ilvl w:val="1"/>
          <w:numId w:val="1"/>
        </w:numPr>
      </w:pPr>
      <w:r>
        <w:t>Repeat step for create Logical Volume for “dockerserve—vg-va-swap”</w:t>
      </w:r>
    </w:p>
    <w:p w14:paraId="6309B686" w14:textId="72395569" w:rsidR="00501DA5" w:rsidRDefault="00501DA5" w:rsidP="00501DA5">
      <w:pPr>
        <w:ind w:firstLine="720"/>
      </w:pPr>
      <w:r w:rsidRPr="00501DA5">
        <w:rPr>
          <w:noProof/>
        </w:rPr>
        <w:drawing>
          <wp:inline distT="0" distB="0" distL="0" distR="0" wp14:anchorId="064AAF2F" wp14:editId="52A5B5F4">
            <wp:extent cx="2566035" cy="753892"/>
            <wp:effectExtent l="0" t="0" r="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74965" cy="7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DA5">
        <w:rPr>
          <w:noProof/>
        </w:rPr>
        <w:t xml:space="preserve"> </w:t>
      </w:r>
      <w:r w:rsidRPr="00501DA5">
        <w:rPr>
          <w:noProof/>
        </w:rPr>
        <w:drawing>
          <wp:inline distT="0" distB="0" distL="0" distR="0" wp14:anchorId="2A4CBC58" wp14:editId="2B406430">
            <wp:extent cx="2738506" cy="756639"/>
            <wp:effectExtent l="0" t="0" r="508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5281" cy="82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F3B9" w14:textId="77777777" w:rsidR="00501DA5" w:rsidRDefault="00501DA5">
      <w:r>
        <w:br w:type="page"/>
      </w:r>
    </w:p>
    <w:p w14:paraId="2238BAF0" w14:textId="7CDF00AD" w:rsidR="002226AD" w:rsidRDefault="002226AD" w:rsidP="00501DA5">
      <w:pPr>
        <w:pStyle w:val="ListParagraph"/>
        <w:numPr>
          <w:ilvl w:val="1"/>
          <w:numId w:val="1"/>
        </w:numPr>
      </w:pPr>
      <w:r>
        <w:lastRenderedPageBreak/>
        <w:t>Review all partition information and “Finish”</w:t>
      </w:r>
    </w:p>
    <w:p w14:paraId="4E5F82CF" w14:textId="44296DE4" w:rsidR="00501DA5" w:rsidRDefault="00501DA5" w:rsidP="00501DA5">
      <w:pPr>
        <w:ind w:left="720"/>
      </w:pPr>
      <w:r w:rsidRPr="00501DA5">
        <w:rPr>
          <w:noProof/>
        </w:rPr>
        <w:drawing>
          <wp:inline distT="0" distB="0" distL="0" distR="0" wp14:anchorId="0469AD1B" wp14:editId="0B7E4D76">
            <wp:extent cx="2566035" cy="1311054"/>
            <wp:effectExtent l="0" t="0" r="0" b="1016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02991" cy="132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621E" w14:textId="16B9ADCA" w:rsidR="005E4875" w:rsidRDefault="00501DA5" w:rsidP="00501DA5">
      <w:pPr>
        <w:ind w:left="720"/>
      </w:pPr>
      <w:r w:rsidRPr="00501DA5">
        <w:rPr>
          <w:noProof/>
        </w:rPr>
        <w:drawing>
          <wp:inline distT="0" distB="0" distL="0" distR="0" wp14:anchorId="268CAD1B" wp14:editId="6485D1B6">
            <wp:extent cx="2603487" cy="1806531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42571" cy="183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0FE2" w14:textId="6F424B44" w:rsidR="00934B09" w:rsidRDefault="008918FF" w:rsidP="00C0159D">
      <w:pPr>
        <w:pStyle w:val="ListParagraph"/>
        <w:numPr>
          <w:ilvl w:val="1"/>
          <w:numId w:val="1"/>
        </w:numPr>
      </w:pPr>
      <w:r>
        <w:t>Set mount point for “dockerserve--vg-v-root”</w:t>
      </w:r>
    </w:p>
    <w:p w14:paraId="28213665" w14:textId="3E319C18" w:rsidR="00192C8D" w:rsidRDefault="00C7788E" w:rsidP="00192C8D">
      <w:pPr>
        <w:ind w:left="720"/>
      </w:pPr>
      <w:r w:rsidRPr="00C7788E">
        <w:rPr>
          <w:noProof/>
        </w:rPr>
        <w:drawing>
          <wp:inline distT="0" distB="0" distL="0" distR="0" wp14:anchorId="235CBC35" wp14:editId="22328FB6">
            <wp:extent cx="2566035" cy="1670061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81067" cy="167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C8D">
        <w:t xml:space="preserve"> </w:t>
      </w:r>
      <w:r w:rsidR="00192C8D" w:rsidRPr="00192C8D">
        <w:rPr>
          <w:noProof/>
        </w:rPr>
        <w:drawing>
          <wp:inline distT="0" distB="0" distL="0" distR="0" wp14:anchorId="79039513" wp14:editId="14412A15">
            <wp:extent cx="2566035" cy="803549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93616" cy="81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237D" w14:textId="393B703A" w:rsidR="00192C8D" w:rsidRDefault="00192C8D" w:rsidP="00192C8D">
      <w:pPr>
        <w:ind w:left="720"/>
      </w:pPr>
      <w:r w:rsidRPr="00192C8D">
        <w:rPr>
          <w:noProof/>
        </w:rPr>
        <w:drawing>
          <wp:inline distT="0" distB="0" distL="0" distR="0" wp14:anchorId="0673F859" wp14:editId="15DE9D4C">
            <wp:extent cx="1547006" cy="1474263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78342" cy="150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92C8D">
        <w:rPr>
          <w:noProof/>
        </w:rPr>
        <w:drawing>
          <wp:inline distT="0" distB="0" distL="0" distR="0" wp14:anchorId="7826C384" wp14:editId="2DF54C40">
            <wp:extent cx="2537670" cy="1123389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48831" cy="112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3A17" w14:textId="04AEDBC5" w:rsidR="00192C8D" w:rsidRDefault="00192C8D" w:rsidP="00192C8D">
      <w:pPr>
        <w:ind w:left="720"/>
      </w:pPr>
      <w:r w:rsidRPr="00192C8D">
        <w:rPr>
          <w:noProof/>
        </w:rPr>
        <w:lastRenderedPageBreak/>
        <w:drawing>
          <wp:inline distT="0" distB="0" distL="0" distR="0" wp14:anchorId="3B804D9A" wp14:editId="4358C154">
            <wp:extent cx="2566035" cy="168482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7085" cy="169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92C8D">
        <w:rPr>
          <w:noProof/>
        </w:rPr>
        <w:drawing>
          <wp:inline distT="0" distB="0" distL="0" distR="0" wp14:anchorId="6BDBA8B7" wp14:editId="26172830">
            <wp:extent cx="2566035" cy="112430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83656" cy="113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50D7" w14:textId="59F93825" w:rsidR="00192C8D" w:rsidRDefault="00192C8D" w:rsidP="00501DA5">
      <w:pPr>
        <w:ind w:left="720"/>
      </w:pPr>
      <w:r w:rsidRPr="00192C8D">
        <w:rPr>
          <w:noProof/>
        </w:rPr>
        <w:drawing>
          <wp:inline distT="0" distB="0" distL="0" distR="0" wp14:anchorId="22F4E08D" wp14:editId="78FDE4F7">
            <wp:extent cx="2580672" cy="1679826"/>
            <wp:effectExtent l="0" t="0" r="1016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6495" cy="169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D780" w14:textId="3F45DF5A" w:rsidR="008918FF" w:rsidRDefault="008918FF" w:rsidP="00C0159D">
      <w:pPr>
        <w:pStyle w:val="ListParagraph"/>
        <w:numPr>
          <w:ilvl w:val="1"/>
          <w:numId w:val="1"/>
        </w:numPr>
      </w:pPr>
      <w:r>
        <w:t>Set mount point for “dockerserve--vg-v-home”</w:t>
      </w:r>
    </w:p>
    <w:p w14:paraId="7FA83D71" w14:textId="158E3049" w:rsidR="00192C8D" w:rsidRDefault="00192C8D" w:rsidP="00192C8D">
      <w:pPr>
        <w:ind w:firstLine="720"/>
      </w:pPr>
      <w:r w:rsidRPr="00192C8D">
        <w:rPr>
          <w:noProof/>
        </w:rPr>
        <w:drawing>
          <wp:inline distT="0" distB="0" distL="0" distR="0" wp14:anchorId="0ADF2695" wp14:editId="078D33F3">
            <wp:extent cx="2339207" cy="1047012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69699" cy="10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DCF4" w14:textId="65F44ADC" w:rsidR="008918FF" w:rsidRDefault="008918FF" w:rsidP="008918FF">
      <w:pPr>
        <w:pStyle w:val="ListParagraph"/>
        <w:numPr>
          <w:ilvl w:val="1"/>
          <w:numId w:val="1"/>
        </w:numPr>
      </w:pPr>
      <w:r>
        <w:t>Set mount point for “dockerserve--vg-v-var”</w:t>
      </w:r>
    </w:p>
    <w:p w14:paraId="4F0EB816" w14:textId="7A2AB588" w:rsidR="00192C8D" w:rsidRDefault="00192C8D" w:rsidP="00192C8D">
      <w:pPr>
        <w:ind w:firstLine="720"/>
      </w:pPr>
      <w:r w:rsidRPr="00192C8D">
        <w:rPr>
          <w:noProof/>
        </w:rPr>
        <w:drawing>
          <wp:inline distT="0" distB="0" distL="0" distR="0" wp14:anchorId="538317F8" wp14:editId="4CD1688E">
            <wp:extent cx="2339207" cy="104787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67407" cy="106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5EF1" w14:textId="67309B65" w:rsidR="008918FF" w:rsidRDefault="008918FF" w:rsidP="008918FF">
      <w:pPr>
        <w:pStyle w:val="ListParagraph"/>
        <w:numPr>
          <w:ilvl w:val="1"/>
          <w:numId w:val="1"/>
        </w:numPr>
      </w:pPr>
      <w:r>
        <w:t>Set mount point for “dockerserve--vg-v-tmp”</w:t>
      </w:r>
    </w:p>
    <w:p w14:paraId="18A4F591" w14:textId="0A4D3367" w:rsidR="00192C8D" w:rsidRDefault="00192C8D" w:rsidP="00192C8D">
      <w:pPr>
        <w:ind w:firstLine="720"/>
      </w:pPr>
      <w:r w:rsidRPr="00192C8D">
        <w:rPr>
          <w:noProof/>
        </w:rPr>
        <w:drawing>
          <wp:inline distT="0" distB="0" distL="0" distR="0" wp14:anchorId="4EB9B1FC" wp14:editId="0548F157">
            <wp:extent cx="2339207" cy="1037481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79108" cy="105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3235" w14:textId="77777777" w:rsidR="00501DA5" w:rsidRDefault="00501DA5">
      <w:r>
        <w:br w:type="page"/>
      </w:r>
    </w:p>
    <w:p w14:paraId="2BDBA915" w14:textId="48EBC812" w:rsidR="008918FF" w:rsidRDefault="008918FF" w:rsidP="008918FF">
      <w:pPr>
        <w:pStyle w:val="ListParagraph"/>
        <w:numPr>
          <w:ilvl w:val="1"/>
          <w:numId w:val="1"/>
        </w:numPr>
      </w:pPr>
      <w:r>
        <w:lastRenderedPageBreak/>
        <w:t>Set mount point for “dockerserve--vg-v-var_log”</w:t>
      </w:r>
    </w:p>
    <w:p w14:paraId="5A5F4EE0" w14:textId="224F3C01" w:rsidR="00192C8D" w:rsidRDefault="00501DA5" w:rsidP="00192C8D">
      <w:pPr>
        <w:ind w:firstLine="720"/>
      </w:pPr>
      <w:r w:rsidRPr="00501DA5">
        <w:rPr>
          <w:noProof/>
        </w:rPr>
        <w:drawing>
          <wp:inline distT="0" distB="0" distL="0" distR="0" wp14:anchorId="54BDBBA4" wp14:editId="0DD47526">
            <wp:extent cx="2337435" cy="1036047"/>
            <wp:effectExtent l="0" t="0" r="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61119" cy="10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4B35" w14:textId="39EDCC6A" w:rsidR="00501DA5" w:rsidRDefault="00501DA5" w:rsidP="008918FF">
      <w:pPr>
        <w:pStyle w:val="ListParagraph"/>
        <w:numPr>
          <w:ilvl w:val="1"/>
          <w:numId w:val="1"/>
        </w:numPr>
      </w:pPr>
      <w:r>
        <w:t>Set mount point for “dockerserve—vg-v-swap”</w:t>
      </w:r>
    </w:p>
    <w:p w14:paraId="72C7CB15" w14:textId="4FD2B534" w:rsidR="00501DA5" w:rsidRDefault="00501DA5" w:rsidP="00501DA5">
      <w:pPr>
        <w:ind w:left="720"/>
      </w:pPr>
      <w:r w:rsidRPr="00501DA5">
        <w:rPr>
          <w:noProof/>
        </w:rPr>
        <w:drawing>
          <wp:inline distT="0" distB="0" distL="0" distR="0" wp14:anchorId="617E74AD" wp14:editId="78A77278">
            <wp:extent cx="2337435" cy="7382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65017" cy="74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6348" w14:textId="4767784C" w:rsidR="008918FF" w:rsidRDefault="00192C8D" w:rsidP="008918FF">
      <w:pPr>
        <w:pStyle w:val="ListParagraph"/>
        <w:numPr>
          <w:ilvl w:val="1"/>
          <w:numId w:val="1"/>
        </w:numPr>
      </w:pPr>
      <w:r>
        <w:t>Finished partitioning and write changes to disk</w:t>
      </w:r>
    </w:p>
    <w:p w14:paraId="3642F73D" w14:textId="0EA5F0E4" w:rsidR="006B0C5F" w:rsidRDefault="00501DA5" w:rsidP="00192C8D">
      <w:pPr>
        <w:ind w:firstLine="720"/>
      </w:pPr>
      <w:r w:rsidRPr="00501DA5">
        <w:rPr>
          <w:noProof/>
        </w:rPr>
        <w:drawing>
          <wp:inline distT="0" distB="0" distL="0" distR="0" wp14:anchorId="0F171979" wp14:editId="60DCC8F2">
            <wp:extent cx="2318461" cy="160982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28959" cy="161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959D" w14:textId="155727B0" w:rsidR="00501DA5" w:rsidRDefault="00501DA5" w:rsidP="00192C8D">
      <w:pPr>
        <w:ind w:firstLine="720"/>
      </w:pPr>
      <w:r w:rsidRPr="00501DA5">
        <w:rPr>
          <w:noProof/>
        </w:rPr>
        <w:drawing>
          <wp:inline distT="0" distB="0" distL="0" distR="0" wp14:anchorId="4B9A3F03" wp14:editId="2C939613">
            <wp:extent cx="2337435" cy="925884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7667" cy="96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C6E7" w14:textId="4ADF88EA" w:rsidR="00FE686A" w:rsidRDefault="00501DA5" w:rsidP="00C42345">
      <w:pPr>
        <w:pStyle w:val="ListParagraph"/>
        <w:numPr>
          <w:ilvl w:val="0"/>
          <w:numId w:val="1"/>
        </w:numPr>
      </w:pPr>
      <w:r>
        <w:t>System will continute install OS</w:t>
      </w:r>
    </w:p>
    <w:p w14:paraId="3BD3307B" w14:textId="7B25D32C" w:rsidR="00501DA5" w:rsidRDefault="00501DA5" w:rsidP="00501DA5">
      <w:pPr>
        <w:ind w:left="360" w:firstLine="360"/>
      </w:pPr>
      <w:r w:rsidRPr="00501DA5">
        <w:rPr>
          <w:noProof/>
        </w:rPr>
        <w:drawing>
          <wp:inline distT="0" distB="0" distL="0" distR="0" wp14:anchorId="1AE1C44F" wp14:editId="5226F6B4">
            <wp:extent cx="2451735" cy="367306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8840" cy="39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9DA5" w14:textId="1B8245AE" w:rsidR="00501DA5" w:rsidRDefault="00501DA5" w:rsidP="00C42345">
      <w:pPr>
        <w:pStyle w:val="ListParagraph"/>
        <w:numPr>
          <w:ilvl w:val="0"/>
          <w:numId w:val="1"/>
        </w:numPr>
      </w:pPr>
      <w:r>
        <w:t>Leave blank for proxy setting</w:t>
      </w:r>
    </w:p>
    <w:p w14:paraId="75233F8F" w14:textId="17435A6B" w:rsidR="00501DA5" w:rsidRDefault="00501DA5" w:rsidP="00501DA5">
      <w:pPr>
        <w:pStyle w:val="ListParagraph"/>
      </w:pPr>
      <w:r w:rsidRPr="00501DA5">
        <w:rPr>
          <w:noProof/>
        </w:rPr>
        <w:drawing>
          <wp:inline distT="0" distB="0" distL="0" distR="0" wp14:anchorId="0DF0685B" wp14:editId="1F91729F">
            <wp:extent cx="2566035" cy="8232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89483" cy="83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B554" w14:textId="77777777" w:rsidR="00501DA5" w:rsidRDefault="00501DA5">
      <w:r>
        <w:br w:type="page"/>
      </w:r>
    </w:p>
    <w:p w14:paraId="2D84A405" w14:textId="1ABCC425" w:rsidR="00501DA5" w:rsidRDefault="00E63077" w:rsidP="00C42345">
      <w:pPr>
        <w:pStyle w:val="ListParagraph"/>
        <w:numPr>
          <w:ilvl w:val="0"/>
          <w:numId w:val="1"/>
        </w:numPr>
      </w:pPr>
      <w:r>
        <w:lastRenderedPageBreak/>
        <w:t>Wait until setup was done for apt component and disable automatic update</w:t>
      </w:r>
    </w:p>
    <w:p w14:paraId="72F1A67E" w14:textId="0F12E6D5" w:rsidR="00E63077" w:rsidRDefault="00E63077" w:rsidP="00E63077">
      <w:pPr>
        <w:ind w:left="360" w:firstLine="360"/>
      </w:pPr>
      <w:r w:rsidRPr="00E63077">
        <w:rPr>
          <w:noProof/>
        </w:rPr>
        <w:drawing>
          <wp:inline distT="0" distB="0" distL="0" distR="0" wp14:anchorId="632E32D9" wp14:editId="23AC0EB4">
            <wp:extent cx="2897373" cy="548891"/>
            <wp:effectExtent l="0" t="0" r="0" b="1016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39" cy="5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6E1F" w14:textId="167F5E41" w:rsidR="00E63077" w:rsidRDefault="00E63077" w:rsidP="00E63077">
      <w:pPr>
        <w:ind w:left="360" w:firstLine="360"/>
      </w:pPr>
      <w:r w:rsidRPr="00E63077">
        <w:rPr>
          <w:noProof/>
        </w:rPr>
        <w:drawing>
          <wp:inline distT="0" distB="0" distL="0" distR="0" wp14:anchorId="2F4FB164" wp14:editId="55DAD9BA">
            <wp:extent cx="2908935" cy="979880"/>
            <wp:effectExtent l="0" t="0" r="12065" b="1079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29346" cy="98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5FE1" w14:textId="4460E40F" w:rsidR="00501DA5" w:rsidRDefault="00E63077" w:rsidP="00C42345">
      <w:pPr>
        <w:pStyle w:val="ListParagraph"/>
        <w:numPr>
          <w:ilvl w:val="0"/>
          <w:numId w:val="1"/>
        </w:numPr>
      </w:pPr>
      <w:r>
        <w:t>Setup openssh and continute</w:t>
      </w:r>
    </w:p>
    <w:p w14:paraId="15DFC3A2" w14:textId="17C33FD0" w:rsidR="00E63077" w:rsidRDefault="00E63077" w:rsidP="00E63077">
      <w:pPr>
        <w:ind w:left="360" w:firstLine="360"/>
      </w:pPr>
      <w:r w:rsidRPr="00E63077">
        <w:rPr>
          <w:noProof/>
        </w:rPr>
        <w:drawing>
          <wp:inline distT="0" distB="0" distL="0" distR="0" wp14:anchorId="3873C0FD" wp14:editId="54EA8C12">
            <wp:extent cx="2908935" cy="1276699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29782" cy="128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7318" w14:textId="102D9B9D" w:rsidR="00E63077" w:rsidRDefault="00E63077" w:rsidP="00E63077">
      <w:pPr>
        <w:ind w:left="360" w:firstLine="360"/>
      </w:pPr>
      <w:r w:rsidRPr="00E63077">
        <w:rPr>
          <w:noProof/>
        </w:rPr>
        <w:drawing>
          <wp:inline distT="0" distB="0" distL="0" distR="0" wp14:anchorId="40B77D00" wp14:editId="0C006CDE">
            <wp:extent cx="2908935" cy="426913"/>
            <wp:effectExtent l="0" t="0" r="0" b="508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43218" cy="43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110E" w14:textId="27F0F70A" w:rsidR="00724B88" w:rsidRDefault="00E63077">
      <w:r>
        <w:tab/>
      </w:r>
      <w:r w:rsidR="009F428C" w:rsidRPr="009F428C">
        <w:rPr>
          <w:noProof/>
        </w:rPr>
        <w:drawing>
          <wp:inline distT="0" distB="0" distL="0" distR="0" wp14:anchorId="6241F9A5" wp14:editId="6508D960">
            <wp:extent cx="2908935" cy="94082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64541" cy="95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50C" w14:textId="5BBE2427" w:rsidR="009F428C" w:rsidRDefault="00A31DFC">
      <w:r>
        <w:tab/>
      </w:r>
      <w:r w:rsidRPr="00A31DFC">
        <w:rPr>
          <w:noProof/>
        </w:rPr>
        <w:drawing>
          <wp:inline distT="0" distB="0" distL="0" distR="0" wp14:anchorId="287DE4E1" wp14:editId="3267839A">
            <wp:extent cx="2905391" cy="630308"/>
            <wp:effectExtent l="0" t="0" r="0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92004" cy="75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4F38" w14:textId="77777777" w:rsidR="00E3690E" w:rsidRDefault="00E3690E"/>
    <w:p w14:paraId="56AA828F" w14:textId="456158BB" w:rsidR="00C665E9" w:rsidRDefault="00C665E9" w:rsidP="00E3690E">
      <w:pPr>
        <w:pStyle w:val="ListParagraph"/>
        <w:numPr>
          <w:ilvl w:val="0"/>
          <w:numId w:val="1"/>
        </w:numPr>
      </w:pPr>
      <w:r>
        <w:t xml:space="preserve">Edit file </w:t>
      </w:r>
      <w:r w:rsidR="00C77FED" w:rsidRPr="00C77FED">
        <w:t>/usr/share/unattended-upgrades/unattended-upgrade-shutdown</w:t>
      </w:r>
      <w:r w:rsidR="00C77FED">
        <w:t xml:space="preserve"> </w:t>
      </w:r>
      <w:r w:rsidR="00F83278">
        <w:t>(Line 120)</w:t>
      </w:r>
      <w:r w:rsidR="00C72E65">
        <w:t xml:space="preserve"> </w:t>
      </w:r>
      <w:r w:rsidR="00C77FED">
        <w:t xml:space="preserve">for fix bug pending </w:t>
      </w:r>
      <w:r w:rsidR="00AD3EBF">
        <w:t>=</w:t>
      </w:r>
    </w:p>
    <w:p w14:paraId="197CCE84" w14:textId="31D82308" w:rsidR="00C77FED" w:rsidRDefault="00C77FED" w:rsidP="00C77FED">
      <w:pPr>
        <w:pStyle w:val="ListParagraph"/>
        <w:numPr>
          <w:ilvl w:val="1"/>
          <w:numId w:val="1"/>
        </w:numPr>
      </w:pPr>
      <w:r>
        <w:t xml:space="preserve">Before: </w:t>
      </w:r>
      <w:r w:rsidRPr="00C77FED">
        <w:t>if apt_pkg.config.find_b("Unattended-Upgrade::InstallOnShutdown", False)</w:t>
      </w:r>
    </w:p>
    <w:p w14:paraId="4BC4C7CA" w14:textId="110EF969" w:rsidR="00C77FED" w:rsidRDefault="00C77FED" w:rsidP="00980080">
      <w:pPr>
        <w:pStyle w:val="ListParagraph"/>
        <w:numPr>
          <w:ilvl w:val="1"/>
          <w:numId w:val="1"/>
        </w:numPr>
      </w:pPr>
      <w:r>
        <w:t xml:space="preserve">After: </w:t>
      </w:r>
      <w:r w:rsidRPr="00C77FED">
        <w:t>if apt_pkg.config.find_b("Unattended-Upgrade::InstallOnShutdown", false)</w:t>
      </w:r>
    </w:p>
    <w:p w14:paraId="594ABF6D" w14:textId="66A8CF24" w:rsidR="00B92760" w:rsidRDefault="00980080" w:rsidP="00980080">
      <w:pPr>
        <w:ind w:firstLine="720"/>
      </w:pPr>
      <w:r w:rsidRPr="00980080">
        <w:rPr>
          <w:noProof/>
        </w:rPr>
        <w:drawing>
          <wp:inline distT="0" distB="0" distL="0" distR="0" wp14:anchorId="751F7344" wp14:editId="2B7B24A8">
            <wp:extent cx="5158105" cy="5869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2547" cy="61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DD2" w14:textId="77777777" w:rsidR="00980080" w:rsidRDefault="00980080">
      <w:r>
        <w:br w:type="page"/>
      </w:r>
    </w:p>
    <w:p w14:paraId="087CE3C3" w14:textId="09587A8C" w:rsidR="00980080" w:rsidRDefault="00E3690E" w:rsidP="009823C3">
      <w:pPr>
        <w:pStyle w:val="ListParagraph"/>
        <w:numPr>
          <w:ilvl w:val="0"/>
          <w:numId w:val="1"/>
        </w:numPr>
      </w:pPr>
      <w:r>
        <w:lastRenderedPageBreak/>
        <w:t xml:space="preserve">After reboot, Access shell and </w:t>
      </w:r>
      <w:r w:rsidR="0044511A">
        <w:t>configure locate by command</w:t>
      </w:r>
      <w:r w:rsidR="00542D4A">
        <w:t xml:space="preserve"> and </w:t>
      </w:r>
      <w:r w:rsidR="00AD3EBF">
        <w:t>Reboot</w:t>
      </w:r>
      <w:bookmarkStart w:id="0" w:name="_GoBack"/>
      <w:bookmarkEnd w:id="0"/>
      <w:r w:rsidR="0044511A">
        <w:t>:</w:t>
      </w:r>
    </w:p>
    <w:p w14:paraId="5450456A" w14:textId="77777777" w:rsidR="00542D4A" w:rsidRDefault="00542D4A" w:rsidP="00542D4A">
      <w:pPr>
        <w:ind w:left="360"/>
      </w:pPr>
      <w:r>
        <w:t>sudo echo "LC_ALL=en_US.UTF-8" | sudo tee -a /etc/default/locale</w:t>
      </w:r>
    </w:p>
    <w:p w14:paraId="52281C21" w14:textId="2683C76E" w:rsidR="00542D4A" w:rsidRDefault="00542D4A" w:rsidP="00542D4A">
      <w:pPr>
        <w:ind w:left="360"/>
      </w:pPr>
      <w:r>
        <w:t>sudo echo "LC_CTYPE=en_US.UTF-8" | sudo tee -a /etc/default/locale</w:t>
      </w:r>
    </w:p>
    <w:p w14:paraId="1E3DFB59" w14:textId="3C1CA450" w:rsidR="0044511A" w:rsidRDefault="00542D4A" w:rsidP="009823C3">
      <w:pPr>
        <w:ind w:left="360"/>
      </w:pPr>
      <w:r w:rsidRPr="00542D4A">
        <w:rPr>
          <w:noProof/>
        </w:rPr>
        <w:drawing>
          <wp:inline distT="0" distB="0" distL="0" distR="0" wp14:anchorId="31D87338" wp14:editId="68B3BB5F">
            <wp:extent cx="5421763" cy="13017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00615" cy="132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511A"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18C9DA" w14:textId="77777777" w:rsidR="006C40E5" w:rsidRDefault="006C40E5">
      <w:pPr>
        <w:spacing w:after="0" w:line="240" w:lineRule="auto"/>
      </w:pPr>
      <w:r>
        <w:separator/>
      </w:r>
    </w:p>
  </w:endnote>
  <w:endnote w:type="continuationSeparator" w:id="0">
    <w:p w14:paraId="083ED7CF" w14:textId="77777777" w:rsidR="006C40E5" w:rsidRDefault="006C40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rbel">
    <w:panose1 w:val="020B0503020204020204"/>
    <w:charset w:val="00"/>
    <w:family w:val="auto"/>
    <w:pitch w:val="variable"/>
    <w:sig w:usb0="A00002EF" w:usb1="4000A44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メイリオ">
    <w:charset w:val="80"/>
    <w:family w:val="swiss"/>
    <w:pitch w:val="variable"/>
    <w:sig w:usb0="E00002FF" w:usb1="6AC7FFFF" w:usb2="08000012" w:usb3="00000000" w:csb0="000200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Courier">
    <w:panose1 w:val="02000500000000000000"/>
    <w:charset w:val="4D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CBB10FB" w14:textId="77777777" w:rsidR="006C40E5" w:rsidRDefault="006C40E5">
      <w:pPr>
        <w:spacing w:after="0" w:line="240" w:lineRule="auto"/>
      </w:pPr>
      <w:r>
        <w:separator/>
      </w:r>
    </w:p>
  </w:footnote>
  <w:footnote w:type="continuationSeparator" w:id="0">
    <w:p w14:paraId="437785F5" w14:textId="77777777" w:rsidR="006C40E5" w:rsidRDefault="006C40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797BB2"/>
    <w:multiLevelType w:val="hybridMultilevel"/>
    <w:tmpl w:val="6EC644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432F9A"/>
    <w:multiLevelType w:val="hybridMultilevel"/>
    <w:tmpl w:val="6EC644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4673BC9"/>
    <w:multiLevelType w:val="hybridMultilevel"/>
    <w:tmpl w:val="6EC644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AAC6E29"/>
    <w:multiLevelType w:val="hybridMultilevel"/>
    <w:tmpl w:val="F61AE7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D25450D"/>
    <w:multiLevelType w:val="hybridMultilevel"/>
    <w:tmpl w:val="BAA250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9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72A9"/>
    <w:rsid w:val="000173D5"/>
    <w:rsid w:val="00023448"/>
    <w:rsid w:val="00054C64"/>
    <w:rsid w:val="00060324"/>
    <w:rsid w:val="00096624"/>
    <w:rsid w:val="000B5066"/>
    <w:rsid w:val="000C1332"/>
    <w:rsid w:val="000D2622"/>
    <w:rsid w:val="000D495D"/>
    <w:rsid w:val="0010093C"/>
    <w:rsid w:val="00113FD6"/>
    <w:rsid w:val="00154351"/>
    <w:rsid w:val="0017010C"/>
    <w:rsid w:val="00173F3A"/>
    <w:rsid w:val="001872A9"/>
    <w:rsid w:val="00192C8D"/>
    <w:rsid w:val="0019547C"/>
    <w:rsid w:val="001A4EE8"/>
    <w:rsid w:val="001D2982"/>
    <w:rsid w:val="002226AD"/>
    <w:rsid w:val="0023575A"/>
    <w:rsid w:val="00250AA0"/>
    <w:rsid w:val="00251586"/>
    <w:rsid w:val="00264930"/>
    <w:rsid w:val="0028221D"/>
    <w:rsid w:val="002A0F03"/>
    <w:rsid w:val="002A474F"/>
    <w:rsid w:val="002B1556"/>
    <w:rsid w:val="002E11CE"/>
    <w:rsid w:val="002E7D87"/>
    <w:rsid w:val="00303B3D"/>
    <w:rsid w:val="00320A81"/>
    <w:rsid w:val="003238E5"/>
    <w:rsid w:val="0034609D"/>
    <w:rsid w:val="00351A57"/>
    <w:rsid w:val="00381A35"/>
    <w:rsid w:val="003B377E"/>
    <w:rsid w:val="003D72FB"/>
    <w:rsid w:val="003E06AA"/>
    <w:rsid w:val="003F01B3"/>
    <w:rsid w:val="00412505"/>
    <w:rsid w:val="00417ED8"/>
    <w:rsid w:val="00443E8B"/>
    <w:rsid w:val="0044511A"/>
    <w:rsid w:val="00463F8A"/>
    <w:rsid w:val="00481AE1"/>
    <w:rsid w:val="004B25CA"/>
    <w:rsid w:val="004C6C7F"/>
    <w:rsid w:val="004F4174"/>
    <w:rsid w:val="00501DA5"/>
    <w:rsid w:val="00541DDA"/>
    <w:rsid w:val="00542D4A"/>
    <w:rsid w:val="00550E91"/>
    <w:rsid w:val="00556F97"/>
    <w:rsid w:val="00577E38"/>
    <w:rsid w:val="005A08E6"/>
    <w:rsid w:val="005C4CF5"/>
    <w:rsid w:val="005C7F6E"/>
    <w:rsid w:val="005E4875"/>
    <w:rsid w:val="005F72C7"/>
    <w:rsid w:val="006039D6"/>
    <w:rsid w:val="00682D53"/>
    <w:rsid w:val="006B0C5F"/>
    <w:rsid w:val="006B2113"/>
    <w:rsid w:val="006B6BD0"/>
    <w:rsid w:val="006C40E5"/>
    <w:rsid w:val="006C50F7"/>
    <w:rsid w:val="006D42A0"/>
    <w:rsid w:val="006E65B3"/>
    <w:rsid w:val="006E67A5"/>
    <w:rsid w:val="00712CE8"/>
    <w:rsid w:val="00724B88"/>
    <w:rsid w:val="007624EB"/>
    <w:rsid w:val="00793F10"/>
    <w:rsid w:val="007A0A41"/>
    <w:rsid w:val="007A1E01"/>
    <w:rsid w:val="007D4CA6"/>
    <w:rsid w:val="007D7A02"/>
    <w:rsid w:val="007E5ED8"/>
    <w:rsid w:val="0083601A"/>
    <w:rsid w:val="00871CF1"/>
    <w:rsid w:val="00877F11"/>
    <w:rsid w:val="00885082"/>
    <w:rsid w:val="008918FF"/>
    <w:rsid w:val="008A4DE3"/>
    <w:rsid w:val="008C12B0"/>
    <w:rsid w:val="00934B09"/>
    <w:rsid w:val="0096013C"/>
    <w:rsid w:val="00980080"/>
    <w:rsid w:val="009823C3"/>
    <w:rsid w:val="009A3556"/>
    <w:rsid w:val="009A57E8"/>
    <w:rsid w:val="009A635E"/>
    <w:rsid w:val="009C66DF"/>
    <w:rsid w:val="009F428C"/>
    <w:rsid w:val="00A002D0"/>
    <w:rsid w:val="00A16009"/>
    <w:rsid w:val="00A31DFC"/>
    <w:rsid w:val="00A40B4B"/>
    <w:rsid w:val="00A85257"/>
    <w:rsid w:val="00AB5A38"/>
    <w:rsid w:val="00AC3B7A"/>
    <w:rsid w:val="00AD3EBF"/>
    <w:rsid w:val="00B33866"/>
    <w:rsid w:val="00B46960"/>
    <w:rsid w:val="00B57EA1"/>
    <w:rsid w:val="00B921F9"/>
    <w:rsid w:val="00B92760"/>
    <w:rsid w:val="00BA44AB"/>
    <w:rsid w:val="00BA7E49"/>
    <w:rsid w:val="00BF518F"/>
    <w:rsid w:val="00C0159D"/>
    <w:rsid w:val="00C048A9"/>
    <w:rsid w:val="00C04CB6"/>
    <w:rsid w:val="00C07A90"/>
    <w:rsid w:val="00C230E7"/>
    <w:rsid w:val="00C34657"/>
    <w:rsid w:val="00C42345"/>
    <w:rsid w:val="00C449CC"/>
    <w:rsid w:val="00C665E9"/>
    <w:rsid w:val="00C71DCD"/>
    <w:rsid w:val="00C72E65"/>
    <w:rsid w:val="00C7788E"/>
    <w:rsid w:val="00C77B1F"/>
    <w:rsid w:val="00C77FED"/>
    <w:rsid w:val="00C80A1A"/>
    <w:rsid w:val="00CB3C7C"/>
    <w:rsid w:val="00CE3A53"/>
    <w:rsid w:val="00CE5A0E"/>
    <w:rsid w:val="00CF55C8"/>
    <w:rsid w:val="00D2390C"/>
    <w:rsid w:val="00D467C6"/>
    <w:rsid w:val="00D53B14"/>
    <w:rsid w:val="00DC0C31"/>
    <w:rsid w:val="00DE1062"/>
    <w:rsid w:val="00DE6985"/>
    <w:rsid w:val="00E141A0"/>
    <w:rsid w:val="00E3690E"/>
    <w:rsid w:val="00E43008"/>
    <w:rsid w:val="00E451B7"/>
    <w:rsid w:val="00E601F6"/>
    <w:rsid w:val="00E63077"/>
    <w:rsid w:val="00E97034"/>
    <w:rsid w:val="00EB5C15"/>
    <w:rsid w:val="00EE17BA"/>
    <w:rsid w:val="00EE364E"/>
    <w:rsid w:val="00EE7C73"/>
    <w:rsid w:val="00F3266C"/>
    <w:rsid w:val="00F43EAC"/>
    <w:rsid w:val="00F61832"/>
    <w:rsid w:val="00F83278"/>
    <w:rsid w:val="00FB2B84"/>
    <w:rsid w:val="00FD4CC5"/>
    <w:rsid w:val="00FD62B1"/>
    <w:rsid w:val="00FE686A"/>
    <w:rsid w:val="00FE754D"/>
    <w:rsid w:val="00FF6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4E2C7A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404040" w:themeColor="text1" w:themeTint="BF"/>
        <w:lang w:val="en-US" w:eastAsia="en-US" w:bidi="ar-SA"/>
      </w:rPr>
    </w:rPrDefault>
    <w:pPrDefault>
      <w:pPr>
        <w:spacing w:after="180" w:line="360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3"/>
    <w:qFormat/>
    <w:pPr>
      <w:keepNext/>
      <w:keepLines/>
      <w:pBdr>
        <w:top w:val="single" w:sz="4" w:space="31" w:color="663366" w:themeColor="accent1"/>
        <w:bottom w:val="single" w:sz="4" w:space="31" w:color="663366" w:themeColor="accent1"/>
      </w:pBdr>
      <w:shd w:val="clear" w:color="auto" w:fill="663366" w:themeFill="accent1"/>
      <w:spacing w:after="320" w:line="240" w:lineRule="auto"/>
      <w:contextualSpacing/>
      <w:jc w:val="center"/>
      <w:outlineLvl w:val="0"/>
    </w:pPr>
    <w:rPr>
      <w:rFonts w:asciiTheme="majorHAnsi" w:eastAsiaTheme="majorEastAsia" w:hAnsiTheme="majorHAnsi" w:cstheme="majorBidi"/>
      <w:color w:val="FFFFFF" w:themeColor="background1"/>
      <w:sz w:val="5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pPr>
      <w:keepNext/>
      <w:keepLines/>
      <w:spacing w:after="60" w:line="288" w:lineRule="auto"/>
      <w:contextualSpacing/>
      <w:outlineLvl w:val="1"/>
    </w:pPr>
    <w:rPr>
      <w:rFonts w:asciiTheme="majorHAnsi" w:eastAsiaTheme="majorEastAsia" w:hAnsiTheme="majorHAnsi" w:cstheme="majorBidi"/>
      <w:color w:val="4C264C" w:themeColor="accent1" w:themeShade="BF"/>
      <w:sz w:val="24"/>
      <w:szCs w:val="2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pPr>
      <w:keepNext/>
      <w:keepLines/>
      <w:spacing w:before="40" w:after="0"/>
      <w:contextualSpacing/>
      <w:outlineLvl w:val="2"/>
    </w:pPr>
    <w:rPr>
      <w:rFonts w:asciiTheme="majorHAnsi" w:eastAsiaTheme="majorEastAsia" w:hAnsiTheme="majorHAnsi" w:cstheme="majorBidi"/>
      <w:color w:val="321932" w:themeColor="accent1" w:themeShade="7F"/>
      <w:sz w:val="22"/>
      <w:szCs w:val="24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keepNext/>
      <w:keepLines/>
      <w:spacing w:before="40" w:after="0"/>
      <w:contextualSpacing/>
      <w:outlineLvl w:val="3"/>
    </w:pPr>
    <w:rPr>
      <w:rFonts w:asciiTheme="majorHAnsi" w:eastAsiaTheme="majorEastAsia" w:hAnsiTheme="majorHAnsi" w:cstheme="majorBidi"/>
      <w:i/>
      <w:iCs/>
      <w:color w:val="4C264C" w:themeColor="accent1" w:themeShade="BF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4"/>
    </w:pPr>
    <w:rPr>
      <w:rFonts w:asciiTheme="majorHAnsi" w:eastAsiaTheme="majorEastAsia" w:hAnsiTheme="majorHAnsi" w:cstheme="majorBidi"/>
      <w:color w:val="4C264C" w:themeColor="accent1" w:themeShade="BF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5"/>
    </w:pPr>
    <w:rPr>
      <w:rFonts w:asciiTheme="majorHAnsi" w:eastAsiaTheme="majorEastAsia" w:hAnsiTheme="majorHAnsi" w:cstheme="majorBidi"/>
      <w:color w:val="321932" w:themeColor="accent1" w:themeShade="7F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6"/>
    </w:pPr>
    <w:rPr>
      <w:rFonts w:asciiTheme="majorHAnsi" w:eastAsiaTheme="majorEastAsia" w:hAnsiTheme="majorHAnsi" w:cstheme="majorBidi"/>
      <w:i/>
      <w:iCs/>
      <w:color w:val="321932" w:themeColor="accent1" w:themeShade="7F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link w:val="TitleChar"/>
    <w:uiPriority w:val="1"/>
    <w:qFormat/>
    <w:pPr>
      <w:spacing w:after="0" w:line="240" w:lineRule="auto"/>
      <w:ind w:left="72" w:right="72"/>
      <w:contextualSpacing/>
      <w:jc w:val="center"/>
    </w:pPr>
    <w:rPr>
      <w:rFonts w:asciiTheme="majorHAnsi" w:eastAsiaTheme="majorEastAsia" w:hAnsiTheme="majorHAnsi" w:cstheme="majorBidi"/>
      <w:color w:val="FFFFFF" w:themeColor="background1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olor w:val="FFFFFF" w:themeColor="background1"/>
      <w:kern w:val="28"/>
      <w:sz w:val="96"/>
      <w:szCs w:val="56"/>
    </w:rPr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before="240" w:after="120" w:line="240" w:lineRule="auto"/>
      <w:ind w:left="1440" w:right="1440"/>
      <w:contextualSpacing/>
    </w:pPr>
    <w:rPr>
      <w:rFonts w:eastAsiaTheme="minorEastAsia"/>
      <w:color w:val="FFFFFF" w:themeColor="background1"/>
      <w:spacing w:val="15"/>
      <w:sz w:val="52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color w:val="FFFFFF" w:themeColor="background1"/>
      <w:spacing w:val="15"/>
      <w:sz w:val="52"/>
    </w:rPr>
  </w:style>
  <w:style w:type="character" w:customStyle="1" w:styleId="Heading1Char">
    <w:name w:val="Heading 1 Char"/>
    <w:basedOn w:val="DefaultParagraphFont"/>
    <w:link w:val="Heading1"/>
    <w:uiPriority w:val="3"/>
    <w:rPr>
      <w:rFonts w:asciiTheme="majorHAnsi" w:eastAsiaTheme="majorEastAsia" w:hAnsiTheme="majorHAnsi" w:cstheme="majorBidi"/>
      <w:color w:val="FFFFFF" w:themeColor="background1"/>
      <w:sz w:val="52"/>
      <w:szCs w:val="32"/>
      <w:shd w:val="clear" w:color="auto" w:fill="663366" w:themeFill="accent1"/>
    </w:rPr>
  </w:style>
  <w:style w:type="paragraph" w:styleId="BlockText">
    <w:name w:val="Block Text"/>
    <w:basedOn w:val="Normal"/>
    <w:uiPriority w:val="3"/>
    <w:unhideWhenUsed/>
    <w:qFormat/>
    <w:pPr>
      <w:spacing w:line="240" w:lineRule="auto"/>
      <w:ind w:left="1440" w:right="1440"/>
    </w:pPr>
    <w:rPr>
      <w:rFonts w:eastAsiaTheme="minorEastAsia"/>
      <w:b/>
      <w:iCs/>
      <w:color w:val="FFFFFF" w:themeColor="background1"/>
      <w:sz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  <w:jc w:val="center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  <w:jc w:val="center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4C264C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321932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321932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4C264C" w:themeColor="accent1" w:themeShade="BF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321932" w:themeColor="accent1" w:themeShade="7F"/>
      <w:sz w:val="2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4C264C" w:themeColor="accent1" w:themeShade="BF"/>
    </w:rPr>
  </w:style>
  <w:style w:type="paragraph" w:styleId="ListParagraph">
    <w:name w:val="List Paragraph"/>
    <w:basedOn w:val="Normal"/>
    <w:uiPriority w:val="34"/>
    <w:unhideWhenUsed/>
    <w:qFormat/>
    <w:rsid w:val="00CB3C7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B377E"/>
    <w:rPr>
      <w:color w:val="BC5FBC" w:themeColor="hyperlink"/>
      <w:u w:val="single"/>
    </w:rPr>
  </w:style>
  <w:style w:type="table" w:styleId="GridTable5Dark-Accent4">
    <w:name w:val="Grid Table 5 Dark Accent 4"/>
    <w:basedOn w:val="TableNormal"/>
    <w:uiPriority w:val="50"/>
    <w:rsid w:val="0041250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EAE0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99966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99966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9996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99966" w:themeFill="accent4"/>
      </w:tcPr>
    </w:tblStylePr>
    <w:tblStylePr w:type="band1Vert">
      <w:tblPr/>
      <w:tcPr>
        <w:shd w:val="clear" w:color="auto" w:fill="D6D6C1" w:themeFill="accent4" w:themeFillTint="66"/>
      </w:tcPr>
    </w:tblStylePr>
    <w:tblStylePr w:type="band1Horz">
      <w:tblPr/>
      <w:tcPr>
        <w:shd w:val="clear" w:color="auto" w:fill="D6D6C1" w:themeFill="accent4" w:themeFillTint="66"/>
      </w:tcPr>
    </w:tblStylePr>
  </w:style>
  <w:style w:type="table" w:styleId="ListTable1Light">
    <w:name w:val="List Table 1 Light"/>
    <w:basedOn w:val="TableNormal"/>
    <w:uiPriority w:val="46"/>
    <w:rsid w:val="0041250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822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"/>
      <w:color w:val="auto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8221D"/>
    <w:rPr>
      <w:rFonts w:ascii="Courier New" w:hAnsi="Courier New" w:cs="Courier"/>
      <w:color w:val="auto"/>
    </w:rPr>
  </w:style>
  <w:style w:type="character" w:styleId="HTMLCode">
    <w:name w:val="HTML Code"/>
    <w:basedOn w:val="DefaultParagraphFont"/>
    <w:uiPriority w:val="99"/>
    <w:semiHidden/>
    <w:unhideWhenUsed/>
    <w:rsid w:val="0028221D"/>
    <w:rPr>
      <w:rFonts w:ascii="Courier New" w:eastAsiaTheme="minorHAnsi" w:hAnsi="Courier New" w:cs="Courier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65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5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otnotes" Target="footnotes.xml"/><Relationship Id="rId9" Type="http://schemas.openxmlformats.org/officeDocument/2006/relationships/endnotes" Target="endnotes.xml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80" Type="http://schemas.openxmlformats.org/officeDocument/2006/relationships/fontTable" Target="fontTable.xml"/><Relationship Id="rId81" Type="http://schemas.openxmlformats.org/officeDocument/2006/relationships/theme" Target="theme/theme1.xml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10" Type="http://schemas.openxmlformats.org/officeDocument/2006/relationships/image" Target="media/image1.png"/><Relationship Id="rId11" Type="http://schemas.openxmlformats.org/officeDocument/2006/relationships/image" Target="media/image2.jpg"/><Relationship Id="rId12" Type="http://schemas.openxmlformats.org/officeDocument/2006/relationships/image" Target="media/image3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praparnlueangphoonlap/Library/Containers/com.microsoft.Word/Data/Library/Caches/1033/TM10002089/Brochure.dotx" TargetMode="External"/></Relationships>
</file>

<file path=word/theme/theme1.xml><?xml version="1.0" encoding="utf-8"?>
<a:theme xmlns:a="http://schemas.openxmlformats.org/drawingml/2006/main" name="Advantage Brochure">
  <a:themeElements>
    <a:clrScheme name="Advantage">
      <a:dk1>
        <a:sysClr val="windowText" lastClr="000000"/>
      </a:dk1>
      <a:lt1>
        <a:sysClr val="window" lastClr="FFFFFF"/>
      </a:lt1>
      <a:dk2>
        <a:srgbClr val="2B142D"/>
      </a:dk2>
      <a:lt2>
        <a:srgbClr val="C3AFCC"/>
      </a:lt2>
      <a:accent1>
        <a:srgbClr val="663366"/>
      </a:accent1>
      <a:accent2>
        <a:srgbClr val="330F42"/>
      </a:accent2>
      <a:accent3>
        <a:srgbClr val="666699"/>
      </a:accent3>
      <a:accent4>
        <a:srgbClr val="999966"/>
      </a:accent4>
      <a:accent5>
        <a:srgbClr val="F7901E"/>
      </a:accent5>
      <a:accent6>
        <a:srgbClr val="A3A101"/>
      </a:accent6>
      <a:hlink>
        <a:srgbClr val="BC5FBC"/>
      </a:hlink>
      <a:folHlink>
        <a:srgbClr val="9775A7"/>
      </a:folHlink>
    </a:clrScheme>
    <a:fontScheme name="Corbel">
      <a:majorFont>
        <a:latin typeface="Corbel" panose="020B050302020402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ajorFont>
      <a:minorFont>
        <a:latin typeface="Corbel" panose="020B050302020402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inorFont>
    </a:fontScheme>
    <a:fmtScheme name="Advantage">
      <a:fillStyleLst>
        <a:solidFill>
          <a:schemeClr val="phClr"/>
        </a:solidFill>
        <a:gradFill rotWithShape="1">
          <a:gsLst>
            <a:gs pos="0">
              <a:schemeClr val="phClr">
                <a:tint val="100000"/>
                <a:shade val="40000"/>
                <a:alpha val="100000"/>
                <a:satMod val="150000"/>
                <a:lumMod val="100000"/>
              </a:schemeClr>
            </a:gs>
            <a:gs pos="100000">
              <a:schemeClr val="phClr">
                <a:tint val="70000"/>
                <a:shade val="100000"/>
                <a:alpha val="100000"/>
                <a:satMod val="200000"/>
                <a:lumMod val="100000"/>
              </a:schemeClr>
            </a:gs>
          </a:gsLst>
          <a:lin ang="6000000" scaled="1"/>
        </a:gradFill>
        <a:gradFill rotWithShape="1">
          <a:gsLst>
            <a:gs pos="0">
              <a:schemeClr val="phClr">
                <a:shade val="40000"/>
                <a:alpha val="100000"/>
                <a:satMod val="150000"/>
                <a:lumMod val="100000"/>
              </a:schemeClr>
            </a:gs>
            <a:gs pos="100000">
              <a:schemeClr val="phClr">
                <a:tint val="70000"/>
                <a:shade val="100000"/>
                <a:alpha val="100000"/>
                <a:satMod val="200000"/>
                <a:lumMod val="100000"/>
              </a:schemeClr>
            </a:gs>
          </a:gsLst>
          <a:lin ang="5400000" scaled="1"/>
        </a:gra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50800" dist="25400" dir="13500000">
              <a:srgbClr val="FFFFFF">
                <a:alpha val="75000"/>
              </a:srgbClr>
            </a:innerShdw>
            <a:outerShdw blurRad="63500" dist="25400" dir="5400000" rotWithShape="0">
              <a:srgbClr val="808080">
                <a:alpha val="75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twoPt" dir="tl">
              <a:rot lat="0" lon="0" rev="4500000"/>
            </a:lightRig>
          </a:scene3d>
          <a:sp3d>
            <a:bevelT w="63500" h="508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1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 rtlCol="0" anchor="ctr"/>
      <a:lstStyle>
        <a:defPPr algn="ctr">
          <a:defRPr/>
        </a:defPPr>
      </a:lstStyle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C467C137A7CDE448CB0A43503782328" ma:contentTypeVersion="0" ma:contentTypeDescription="Create a new document." ma:contentTypeScope="" ma:versionID="de552b6ceab69ff67b686e55c33bb38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a2704e1be08ca60c210816e8ff5151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DAACA56-6547-4F01-94B0-3BD1AE9C7E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1290F5A-49DE-486C-9281-3D7A745E981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9741E19-5A77-4B3B-9DB8-733443C973A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Brochure.dotx</Template>
  <TotalTime>65</TotalTime>
  <Pages>17</Pages>
  <Words>436</Words>
  <Characters>2486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Praparn Lungpoonlap</dc:creator>
  <cp:keywords/>
  <dc:description/>
  <cp:lastModifiedBy>Praparn Lungpoonlap</cp:lastModifiedBy>
  <cp:revision>28</cp:revision>
  <dcterms:created xsi:type="dcterms:W3CDTF">2018-02-16T16:02:00Z</dcterms:created>
  <dcterms:modified xsi:type="dcterms:W3CDTF">2018-02-17T17:28:00Z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0x0101009C467C137A7CDE448CB0A43503782328</vt:lpwstr>
  </property>
  <property fmtid="{D5CDD505-2E9C-101B-9397-08002B2CF9AE}" pid="3" name="AssetID">
    <vt:lpwstr>TF10002065</vt:lpwstr>
  </property>
</Properties>
</file>